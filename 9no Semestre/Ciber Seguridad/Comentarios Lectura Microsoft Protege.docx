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CA9E" w14:textId="7189931A" w:rsidR="005D546B" w:rsidRPr="00F04ED4" w:rsidRDefault="000F3108" w:rsidP="00663415">
      <w:pPr>
        <w:pStyle w:val="Ttul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22B0BE0F" wp14:editId="3D0C9599">
            <wp:simplePos x="0" y="0"/>
            <wp:positionH relativeFrom="column">
              <wp:posOffset>3396615</wp:posOffset>
            </wp:positionH>
            <wp:positionV relativeFrom="paragraph">
              <wp:posOffset>-193513</wp:posOffset>
            </wp:positionV>
            <wp:extent cx="3206229" cy="734836"/>
            <wp:effectExtent l="0" t="0" r="0" b="0"/>
            <wp:wrapNone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229" cy="7348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C02">
        <w:rPr>
          <w:rFonts w:asciiTheme="minorHAnsi" w:hAnsiTheme="minorHAnsi" w:cstheme="minorHAnsi"/>
          <w:sz w:val="48"/>
          <w:szCs w:val="48"/>
        </w:rPr>
        <w:t>COMENTARIOS LECTURA</w:t>
      </w:r>
      <w:r w:rsidR="00C642AC">
        <w:rPr>
          <w:rFonts w:asciiTheme="minorHAnsi" w:hAnsiTheme="minorHAnsi" w:cstheme="minorHAnsi"/>
          <w:sz w:val="48"/>
          <w:szCs w:val="48"/>
        </w:rPr>
        <w:t xml:space="preserve"> #</w:t>
      </w:r>
      <w:r w:rsidR="008668D8">
        <w:rPr>
          <w:rFonts w:asciiTheme="minorHAnsi" w:hAnsiTheme="minorHAnsi" w:cstheme="minorHAnsi"/>
          <w:sz w:val="48"/>
          <w:szCs w:val="48"/>
        </w:rPr>
        <w:t>4</w:t>
      </w:r>
    </w:p>
    <w:p w14:paraId="77EAEC6D" w14:textId="0A7D055E" w:rsidR="00EA5B6F" w:rsidRDefault="00EA5B6F" w:rsidP="00EA5B6F"/>
    <w:p w14:paraId="79438CAF" w14:textId="71373A7E" w:rsidR="00EA5B6F" w:rsidRDefault="00EA5B6F" w:rsidP="00EA5B6F"/>
    <w:p w14:paraId="6ECBDDF2" w14:textId="77777777" w:rsidR="00F4244E" w:rsidRDefault="00F4244E" w:rsidP="00EA5B6F"/>
    <w:p w14:paraId="5B572233" w14:textId="77777777" w:rsidR="00A16C02" w:rsidRDefault="00A16C02" w:rsidP="00A16C02">
      <w:pPr>
        <w:ind w:firstLine="0"/>
      </w:pPr>
    </w:p>
    <w:p w14:paraId="26DF70B1" w14:textId="23B113F3" w:rsidR="00EA5B6F" w:rsidRPr="00EA5B6F" w:rsidRDefault="00A16C02" w:rsidP="00A16C02">
      <w:pPr>
        <w:ind w:firstLine="0"/>
        <w:jc w:val="center"/>
      </w:pPr>
      <w:r>
        <w:t>Fundamentos Avanzados Ciber Seguridad</w:t>
      </w:r>
    </w:p>
    <w:p w14:paraId="79A1F872" w14:textId="6764595C" w:rsidR="005D546B" w:rsidRDefault="008B21FF" w:rsidP="00A16C02">
      <w:pPr>
        <w:pStyle w:val="Ttulo21"/>
        <w:rPr>
          <w:rFonts w:cstheme="minorHAnsi"/>
        </w:rPr>
      </w:pPr>
      <w:r w:rsidRPr="000A3BA6">
        <w:rPr>
          <w:rFonts w:cstheme="minorHAnsi"/>
        </w:rPr>
        <w:t>Daniel Alejandro Olarte Ávila</w:t>
      </w:r>
    </w:p>
    <w:p w14:paraId="55C52094" w14:textId="77777777" w:rsidR="005D546B" w:rsidRPr="000A3BA6" w:rsidRDefault="008B21FF" w:rsidP="00CA7819">
      <w:pPr>
        <w:pStyle w:val="Ttulo21"/>
        <w:rPr>
          <w:rFonts w:cstheme="minorHAnsi"/>
        </w:rPr>
      </w:pPr>
      <w:r w:rsidRPr="000A3BA6">
        <w:rPr>
          <w:rFonts w:cstheme="minorHAnsi"/>
        </w:rPr>
        <w:t>Universidad Sergio Arboleda</w:t>
      </w:r>
    </w:p>
    <w:p w14:paraId="00683589" w14:textId="77777777" w:rsidR="0015066C" w:rsidRDefault="0015066C" w:rsidP="00EA5B6F">
      <w:pPr>
        <w:jc w:val="center"/>
        <w:rPr>
          <w:rFonts w:cstheme="minorHAnsi"/>
        </w:rPr>
      </w:pPr>
    </w:p>
    <w:p w14:paraId="31AC4540" w14:textId="77777777" w:rsidR="0015066C" w:rsidRDefault="0015066C" w:rsidP="00EA5B6F">
      <w:pPr>
        <w:jc w:val="center"/>
        <w:rPr>
          <w:rFonts w:cstheme="minorHAnsi"/>
        </w:rPr>
      </w:pPr>
    </w:p>
    <w:p w14:paraId="6F0E5699" w14:textId="77777777" w:rsidR="0015066C" w:rsidRDefault="0015066C" w:rsidP="00EA5B6F">
      <w:pPr>
        <w:jc w:val="center"/>
        <w:rPr>
          <w:rFonts w:cstheme="minorHAnsi"/>
        </w:rPr>
      </w:pPr>
    </w:p>
    <w:p w14:paraId="7E1509F6" w14:textId="7CC3739D" w:rsidR="0015066C" w:rsidRDefault="0015066C" w:rsidP="00F4244E">
      <w:pPr>
        <w:ind w:firstLine="0"/>
        <w:rPr>
          <w:rFonts w:cstheme="minorHAnsi"/>
        </w:rPr>
      </w:pPr>
    </w:p>
    <w:p w14:paraId="359B3EED" w14:textId="6969D0DE" w:rsidR="00D42DA9" w:rsidRDefault="008B21FF" w:rsidP="00EA5B6F">
      <w:pPr>
        <w:jc w:val="center"/>
        <w:rPr>
          <w:rFonts w:cstheme="minorHAnsi"/>
          <w:color w:val="222222"/>
          <w:shd w:val="clear" w:color="auto" w:fill="FFFFFF"/>
        </w:rPr>
      </w:pPr>
      <w:r w:rsidRPr="000A3BA6">
        <w:rPr>
          <w:rFonts w:cstheme="minorHAnsi"/>
        </w:rPr>
        <w:t xml:space="preserve">Universidad Sergio </w:t>
      </w:r>
      <w:r w:rsidR="00E10D1A" w:rsidRPr="000A3BA6">
        <w:rPr>
          <w:rFonts w:cstheme="minorHAnsi"/>
        </w:rPr>
        <w:t>Arboleda Cl.</w:t>
      </w:r>
      <w:r w:rsidRPr="000A3BA6">
        <w:rPr>
          <w:rFonts w:cstheme="minorHAnsi"/>
          <w:color w:val="222222"/>
          <w:shd w:val="clear" w:color="auto" w:fill="FFFFFF"/>
        </w:rPr>
        <w:t xml:space="preserve"> 74 #14-14</w:t>
      </w:r>
    </w:p>
    <w:p w14:paraId="404C764C" w14:textId="6CBA348F" w:rsidR="008B21FF" w:rsidRPr="000A3BA6" w:rsidRDefault="008B21FF" w:rsidP="00EA5B6F">
      <w:pPr>
        <w:jc w:val="center"/>
        <w:rPr>
          <w:rFonts w:cstheme="minorHAnsi"/>
          <w:color w:val="222222"/>
          <w:shd w:val="clear" w:color="auto" w:fill="FFFFFF"/>
        </w:rPr>
      </w:pPr>
      <w:r w:rsidRPr="000A3BA6">
        <w:rPr>
          <w:rFonts w:cstheme="minorHAnsi"/>
          <w:color w:val="222222"/>
          <w:shd w:val="clear" w:color="auto" w:fill="FFFFFF"/>
        </w:rPr>
        <w:t>Bogotá</w:t>
      </w:r>
      <w:r w:rsidR="004A7D6F">
        <w:rPr>
          <w:rFonts w:cstheme="minorHAnsi"/>
          <w:color w:val="222222"/>
          <w:shd w:val="clear" w:color="auto" w:fill="FFFFFF"/>
        </w:rPr>
        <w:t>, Colombia</w:t>
      </w:r>
    </w:p>
    <w:p w14:paraId="50630CC3" w14:textId="19216820" w:rsidR="008B21FF" w:rsidRDefault="008B21FF" w:rsidP="00EA5B6F">
      <w:pPr>
        <w:jc w:val="center"/>
        <w:rPr>
          <w:rStyle w:val="Hipervnculo"/>
          <w:rFonts w:cstheme="minorHAnsi"/>
          <w:shd w:val="clear" w:color="auto" w:fill="FFFFFF"/>
        </w:rPr>
      </w:pPr>
      <w:r w:rsidRPr="000A3BA6">
        <w:rPr>
          <w:rFonts w:cstheme="minorHAnsi"/>
          <w:color w:val="222222"/>
          <w:shd w:val="clear" w:color="auto" w:fill="FFFFFF"/>
        </w:rPr>
        <w:t xml:space="preserve">Correo: </w:t>
      </w:r>
      <w:hyperlink r:id="rId13" w:history="1">
        <w:r w:rsidR="00CA7819" w:rsidRPr="001D5E60">
          <w:rPr>
            <w:rStyle w:val="Hipervnculo"/>
            <w:rFonts w:cstheme="minorHAnsi"/>
            <w:color w:val="000000" w:themeColor="text1"/>
            <w:u w:val="none"/>
            <w:shd w:val="clear" w:color="auto" w:fill="FFFFFF"/>
          </w:rPr>
          <w:t>daniel.olarte01@correo.usa.edu.co</w:t>
        </w:r>
      </w:hyperlink>
    </w:p>
    <w:p w14:paraId="035FA439" w14:textId="396D6637" w:rsidR="00837933" w:rsidRPr="00837933" w:rsidRDefault="00837933" w:rsidP="00EA5B6F">
      <w:pPr>
        <w:jc w:val="center"/>
        <w:rPr>
          <w:rFonts w:cstheme="minorHAnsi"/>
          <w:shd w:val="clear" w:color="auto" w:fill="FFFFFF"/>
        </w:rPr>
      </w:pPr>
      <w:r>
        <w:rPr>
          <w:rStyle w:val="Hipervnculo"/>
          <w:rFonts w:cstheme="minorHAnsi"/>
          <w:color w:val="auto"/>
          <w:u w:val="none"/>
          <w:shd w:val="clear" w:color="auto" w:fill="FFFFFF"/>
        </w:rPr>
        <w:t xml:space="preserve">Escuela de Ciencias Exactas e </w:t>
      </w:r>
      <w:r w:rsidR="00E10D1A">
        <w:rPr>
          <w:rStyle w:val="Hipervnculo"/>
          <w:rFonts w:cstheme="minorHAnsi"/>
          <w:color w:val="auto"/>
          <w:u w:val="none"/>
          <w:shd w:val="clear" w:color="auto" w:fill="FFFFFF"/>
        </w:rPr>
        <w:t>Ingeniería</w:t>
      </w:r>
    </w:p>
    <w:p w14:paraId="02ED75CD" w14:textId="3DCB6B83" w:rsidR="005D546B" w:rsidRDefault="008B21FF" w:rsidP="00EA5B6F">
      <w:pPr>
        <w:jc w:val="center"/>
        <w:rPr>
          <w:rFonts w:cstheme="minorHAnsi"/>
          <w:color w:val="222222"/>
          <w:u w:val="single"/>
          <w:shd w:val="clear" w:color="auto" w:fill="FFFFFF"/>
        </w:rPr>
      </w:pPr>
      <w:r w:rsidRPr="000A3BA6">
        <w:rPr>
          <w:rFonts w:cstheme="minorHAnsi"/>
          <w:color w:val="222222"/>
          <w:shd w:val="clear" w:color="auto" w:fill="FFFFFF"/>
        </w:rPr>
        <w:t xml:space="preserve">Profesor: </w:t>
      </w:r>
      <w:r w:rsidR="00A16C02">
        <w:rPr>
          <w:rFonts w:cstheme="minorHAnsi"/>
          <w:color w:val="222222"/>
          <w:shd w:val="clear" w:color="auto" w:fill="FFFFFF"/>
        </w:rPr>
        <w:t>Juan Carlos Galindo Piraquive</w:t>
      </w:r>
    </w:p>
    <w:p w14:paraId="349C5E0F" w14:textId="4ABEB0AF" w:rsidR="004A7D6F" w:rsidRPr="000A3BA6" w:rsidRDefault="008668D8" w:rsidP="00EA5B6F">
      <w:pPr>
        <w:jc w:val="center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u w:val="single"/>
          <w:shd w:val="clear" w:color="auto" w:fill="FFFFFF"/>
        </w:rPr>
        <w:t>22</w:t>
      </w:r>
      <w:r w:rsidR="004A7D6F">
        <w:rPr>
          <w:rFonts w:cstheme="minorHAnsi"/>
          <w:color w:val="222222"/>
          <w:u w:val="single"/>
          <w:shd w:val="clear" w:color="auto" w:fill="FFFFFF"/>
        </w:rPr>
        <w:t>/</w:t>
      </w:r>
      <w:r w:rsidR="00A16C02">
        <w:rPr>
          <w:rFonts w:cstheme="minorHAnsi"/>
          <w:color w:val="222222"/>
          <w:u w:val="single"/>
          <w:shd w:val="clear" w:color="auto" w:fill="FFFFFF"/>
        </w:rPr>
        <w:t>02</w:t>
      </w:r>
      <w:r w:rsidR="004A7D6F">
        <w:rPr>
          <w:rFonts w:cstheme="minorHAnsi"/>
          <w:color w:val="222222"/>
          <w:u w:val="single"/>
          <w:shd w:val="clear" w:color="auto" w:fill="FFFFFF"/>
        </w:rPr>
        <w:t>/202</w:t>
      </w:r>
      <w:r w:rsidR="00A16C02">
        <w:rPr>
          <w:rFonts w:cstheme="minorHAnsi"/>
          <w:color w:val="222222"/>
          <w:u w:val="single"/>
          <w:shd w:val="clear" w:color="auto" w:fill="FFFFFF"/>
        </w:rPr>
        <w:t>2</w:t>
      </w:r>
    </w:p>
    <w:p w14:paraId="6ACCEE98" w14:textId="77777777" w:rsidR="008B21FF" w:rsidRPr="000A3BA6" w:rsidRDefault="008B21FF" w:rsidP="009C27A7">
      <w:pPr>
        <w:jc w:val="center"/>
        <w:rPr>
          <w:rFonts w:cstheme="minorHAnsi"/>
        </w:rPr>
      </w:pPr>
    </w:p>
    <w:p w14:paraId="33CF2E81" w14:textId="5E397048" w:rsidR="00001E17" w:rsidRDefault="00001E17" w:rsidP="00F13418">
      <w:pPr>
        <w:ind w:left="720" w:firstLine="0"/>
        <w:rPr>
          <w:rFonts w:cstheme="minorHAnsi"/>
        </w:rPr>
      </w:pPr>
    </w:p>
    <w:p w14:paraId="630A3422" w14:textId="38E6F95E" w:rsidR="001E4679" w:rsidRDefault="001E4679" w:rsidP="00F13418">
      <w:pPr>
        <w:ind w:left="720" w:firstLine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“</w:t>
      </w:r>
      <w:r w:rsidR="008668D8">
        <w:rPr>
          <w:rFonts w:cstheme="minorHAnsi"/>
          <w:b/>
          <w:bCs/>
          <w:sz w:val="28"/>
          <w:szCs w:val="28"/>
        </w:rPr>
        <w:t>Así ha evitado Microsoft el robo de millones de contraseñas</w:t>
      </w:r>
      <w:r w:rsidR="008F033F">
        <w:rPr>
          <w:rFonts w:cstheme="minorHAnsi"/>
          <w:b/>
          <w:bCs/>
          <w:sz w:val="28"/>
          <w:szCs w:val="28"/>
        </w:rPr>
        <w:t>”</w:t>
      </w:r>
    </w:p>
    <w:p w14:paraId="608DC4E0" w14:textId="2286BF12" w:rsidR="00664521" w:rsidRPr="00585CD4" w:rsidRDefault="00664521" w:rsidP="00D159A9">
      <w:pPr>
        <w:spacing w:line="360" w:lineRule="auto"/>
        <w:ind w:left="720" w:firstLine="0"/>
        <w:rPr>
          <w:rFonts w:cstheme="minorHAnsi"/>
          <w:b/>
          <w:bCs/>
          <w:sz w:val="25"/>
          <w:szCs w:val="25"/>
        </w:rPr>
      </w:pPr>
    </w:p>
    <w:p w14:paraId="18A7FB2D" w14:textId="337DD943" w:rsidR="00664521" w:rsidRPr="00585CD4" w:rsidRDefault="00E163DB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  <w:r w:rsidRPr="00585CD4">
        <w:rPr>
          <w:rFonts w:cstheme="minorHAnsi"/>
          <w:sz w:val="25"/>
          <w:szCs w:val="25"/>
        </w:rPr>
        <w:t xml:space="preserve">La lectura en general me pareció muy interesante, este tema que </w:t>
      </w:r>
      <w:r w:rsidR="008668D8">
        <w:rPr>
          <w:rFonts w:cstheme="minorHAnsi"/>
          <w:sz w:val="25"/>
          <w:szCs w:val="25"/>
        </w:rPr>
        <w:t>ya llevamos viendo desde el principio del semestre me lla</w:t>
      </w:r>
      <w:r w:rsidRPr="00585CD4">
        <w:rPr>
          <w:rFonts w:cstheme="minorHAnsi"/>
          <w:sz w:val="25"/>
          <w:szCs w:val="25"/>
        </w:rPr>
        <w:t>ma mucho la atención y cualquier cosa relacionada a esta me hace leer más artículos como este y seguir investigando por mi parte, lo que me parece interesante de esta lectura es el cómo</w:t>
      </w:r>
      <w:r w:rsidR="002B4CC1" w:rsidRPr="00585CD4">
        <w:rPr>
          <w:rFonts w:cstheme="minorHAnsi"/>
          <w:sz w:val="25"/>
          <w:szCs w:val="25"/>
        </w:rPr>
        <w:t xml:space="preserve"> resalta un montón de aspectos nuevos que normalmente la gente no conoce sobre esto, dándonos a entender lo vulnerables que somo</w:t>
      </w:r>
      <w:r w:rsidRPr="00585CD4">
        <w:rPr>
          <w:rFonts w:cstheme="minorHAnsi"/>
          <w:sz w:val="25"/>
          <w:szCs w:val="25"/>
        </w:rPr>
        <w:t>s</w:t>
      </w:r>
      <w:r w:rsidR="002B4CC1" w:rsidRPr="00585CD4">
        <w:rPr>
          <w:rFonts w:cstheme="minorHAnsi"/>
          <w:sz w:val="25"/>
          <w:szCs w:val="25"/>
        </w:rPr>
        <w:t xml:space="preserve"> y en</w:t>
      </w:r>
      <w:r w:rsidR="00B470C9" w:rsidRPr="00585CD4">
        <w:rPr>
          <w:rFonts w:cstheme="minorHAnsi"/>
          <w:sz w:val="25"/>
          <w:szCs w:val="25"/>
        </w:rPr>
        <w:t xml:space="preserve"> la cantidad de riesgos que podemos estar sin darnos cuenta</w:t>
      </w:r>
      <w:r w:rsidR="00100B8D" w:rsidRPr="00585CD4">
        <w:rPr>
          <w:rFonts w:cstheme="minorHAnsi"/>
          <w:sz w:val="25"/>
          <w:szCs w:val="25"/>
        </w:rPr>
        <w:t>.</w:t>
      </w:r>
    </w:p>
    <w:p w14:paraId="3D1BD597" w14:textId="77777777" w:rsidR="00100B8D" w:rsidRPr="00585CD4" w:rsidRDefault="00100B8D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</w:p>
    <w:p w14:paraId="2D368DDB" w14:textId="22F78F91" w:rsidR="00100B8D" w:rsidRPr="00585CD4" w:rsidRDefault="00100B8D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  <w:r w:rsidRPr="00585CD4">
        <w:rPr>
          <w:rFonts w:cstheme="minorHAnsi"/>
          <w:sz w:val="25"/>
          <w:szCs w:val="25"/>
        </w:rPr>
        <w:t xml:space="preserve">El </w:t>
      </w:r>
      <w:r w:rsidR="00ED48FD" w:rsidRPr="00585CD4">
        <w:rPr>
          <w:rFonts w:cstheme="minorHAnsi"/>
          <w:sz w:val="25"/>
          <w:szCs w:val="25"/>
        </w:rPr>
        <w:t>artículo</w:t>
      </w:r>
      <w:r w:rsidRPr="00585CD4">
        <w:rPr>
          <w:rFonts w:cstheme="minorHAnsi"/>
          <w:sz w:val="25"/>
          <w:szCs w:val="25"/>
        </w:rPr>
        <w:t xml:space="preserve"> es interesante </w:t>
      </w:r>
      <w:r w:rsidR="00ED48FD" w:rsidRPr="00585CD4">
        <w:rPr>
          <w:rFonts w:cstheme="minorHAnsi"/>
          <w:sz w:val="25"/>
          <w:szCs w:val="25"/>
        </w:rPr>
        <w:t>debido a</w:t>
      </w:r>
      <w:r w:rsidRPr="00585CD4">
        <w:rPr>
          <w:rFonts w:cstheme="minorHAnsi"/>
          <w:sz w:val="25"/>
          <w:szCs w:val="25"/>
        </w:rPr>
        <w:t xml:space="preserve"> que además de </w:t>
      </w:r>
      <w:r w:rsidR="008B636C" w:rsidRPr="00585CD4">
        <w:rPr>
          <w:rFonts w:cstheme="minorHAnsi"/>
          <w:sz w:val="25"/>
          <w:szCs w:val="25"/>
        </w:rPr>
        <w:t xml:space="preserve">mostrar una forma de </w:t>
      </w:r>
      <w:r w:rsidR="00ED48FD" w:rsidRPr="00585CD4">
        <w:rPr>
          <w:rFonts w:cstheme="minorHAnsi"/>
          <w:sz w:val="25"/>
          <w:szCs w:val="25"/>
        </w:rPr>
        <w:t>cómo</w:t>
      </w:r>
      <w:r w:rsidR="008B636C" w:rsidRPr="00585CD4">
        <w:rPr>
          <w:rFonts w:cstheme="minorHAnsi"/>
          <w:sz w:val="25"/>
          <w:szCs w:val="25"/>
        </w:rPr>
        <w:t xml:space="preserve"> nos pueden sacar información </w:t>
      </w:r>
      <w:r w:rsidR="003707E4" w:rsidRPr="00585CD4">
        <w:rPr>
          <w:rFonts w:cstheme="minorHAnsi"/>
          <w:sz w:val="25"/>
          <w:szCs w:val="25"/>
        </w:rPr>
        <w:t xml:space="preserve">personal como cuentas, contraseñas, fechas, </w:t>
      </w:r>
      <w:r w:rsidR="00747DD9" w:rsidRPr="00585CD4">
        <w:rPr>
          <w:rFonts w:cstheme="minorHAnsi"/>
          <w:sz w:val="25"/>
          <w:szCs w:val="25"/>
        </w:rPr>
        <w:t>etc</w:t>
      </w:r>
      <w:r w:rsidR="00ED48FD" w:rsidRPr="00585CD4">
        <w:rPr>
          <w:rFonts w:cstheme="minorHAnsi"/>
          <w:sz w:val="25"/>
          <w:szCs w:val="25"/>
        </w:rPr>
        <w:t>. (</w:t>
      </w:r>
      <w:r w:rsidR="002112FF">
        <w:rPr>
          <w:rFonts w:cstheme="minorHAnsi"/>
          <w:sz w:val="25"/>
          <w:szCs w:val="25"/>
        </w:rPr>
        <w:t>Phishing</w:t>
      </w:r>
      <w:r w:rsidR="00ED48FD" w:rsidRPr="00585CD4">
        <w:rPr>
          <w:rFonts w:cstheme="minorHAnsi"/>
          <w:sz w:val="25"/>
          <w:szCs w:val="25"/>
        </w:rPr>
        <w:t>)</w:t>
      </w:r>
      <w:r w:rsidR="009C2A6C">
        <w:rPr>
          <w:rFonts w:cstheme="minorHAnsi"/>
          <w:sz w:val="25"/>
          <w:szCs w:val="25"/>
        </w:rPr>
        <w:t xml:space="preserve"> y otros métodos de robos de contraseña (Fuerza Bruta)</w:t>
      </w:r>
      <w:r w:rsidR="00ED48FD" w:rsidRPr="00585CD4">
        <w:rPr>
          <w:rFonts w:cstheme="minorHAnsi"/>
          <w:sz w:val="25"/>
          <w:szCs w:val="25"/>
        </w:rPr>
        <w:t>.</w:t>
      </w:r>
      <w:r w:rsidR="003707E4" w:rsidRPr="00585CD4">
        <w:rPr>
          <w:rFonts w:cstheme="minorHAnsi"/>
          <w:sz w:val="25"/>
          <w:szCs w:val="25"/>
        </w:rPr>
        <w:t xml:space="preserve"> </w:t>
      </w:r>
      <w:r w:rsidR="00EF1235" w:rsidRPr="00585CD4">
        <w:rPr>
          <w:rFonts w:cstheme="minorHAnsi"/>
          <w:sz w:val="25"/>
          <w:szCs w:val="25"/>
        </w:rPr>
        <w:t>T</w:t>
      </w:r>
      <w:r w:rsidR="003707E4" w:rsidRPr="00585CD4">
        <w:rPr>
          <w:rFonts w:cstheme="minorHAnsi"/>
          <w:sz w:val="25"/>
          <w:szCs w:val="25"/>
        </w:rPr>
        <w:t xml:space="preserve">ambién nos cuentan de </w:t>
      </w:r>
      <w:r w:rsidR="00ED48FD" w:rsidRPr="00585CD4">
        <w:rPr>
          <w:rFonts w:cstheme="minorHAnsi"/>
          <w:sz w:val="25"/>
          <w:szCs w:val="25"/>
        </w:rPr>
        <w:t>cómo</w:t>
      </w:r>
      <w:r w:rsidR="003707E4" w:rsidRPr="00585CD4">
        <w:rPr>
          <w:rFonts w:cstheme="minorHAnsi"/>
          <w:sz w:val="25"/>
          <w:szCs w:val="25"/>
        </w:rPr>
        <w:t xml:space="preserve"> podemos actuar para que todo eso no suceda, </w:t>
      </w:r>
      <w:r w:rsidR="002112FF">
        <w:rPr>
          <w:rFonts w:cstheme="minorHAnsi"/>
          <w:sz w:val="25"/>
          <w:szCs w:val="25"/>
        </w:rPr>
        <w:t xml:space="preserve">dándonos </w:t>
      </w:r>
      <w:r w:rsidR="008A7C20">
        <w:rPr>
          <w:rFonts w:cstheme="minorHAnsi"/>
          <w:sz w:val="25"/>
          <w:szCs w:val="25"/>
        </w:rPr>
        <w:t xml:space="preserve">consejos </w:t>
      </w:r>
      <w:r w:rsidR="00840D2C" w:rsidRPr="00585CD4">
        <w:rPr>
          <w:rFonts w:cstheme="minorHAnsi"/>
          <w:sz w:val="25"/>
          <w:szCs w:val="25"/>
        </w:rPr>
        <w:t xml:space="preserve">para </w:t>
      </w:r>
      <w:r w:rsidR="00154F6D">
        <w:rPr>
          <w:rFonts w:cstheme="minorHAnsi"/>
          <w:sz w:val="25"/>
          <w:szCs w:val="25"/>
        </w:rPr>
        <w:t xml:space="preserve">evitar y </w:t>
      </w:r>
      <w:r w:rsidR="00840D2C" w:rsidRPr="00585CD4">
        <w:rPr>
          <w:rFonts w:cstheme="minorHAnsi"/>
          <w:sz w:val="25"/>
          <w:szCs w:val="25"/>
        </w:rPr>
        <w:t xml:space="preserve">estar alerta a este método de hackeo </w:t>
      </w:r>
      <w:r w:rsidR="00ED48FD" w:rsidRPr="00585CD4">
        <w:rPr>
          <w:rFonts w:cstheme="minorHAnsi"/>
          <w:sz w:val="25"/>
          <w:szCs w:val="25"/>
        </w:rPr>
        <w:t>el cual es tan peligroso debido a que se hace de forma clandestina</w:t>
      </w:r>
      <w:r w:rsidR="00154F6D">
        <w:rPr>
          <w:rFonts w:cstheme="minorHAnsi"/>
          <w:sz w:val="25"/>
          <w:szCs w:val="25"/>
        </w:rPr>
        <w:t xml:space="preserve">, </w:t>
      </w:r>
      <w:r w:rsidR="009C2A6C">
        <w:rPr>
          <w:rFonts w:cstheme="minorHAnsi"/>
          <w:sz w:val="25"/>
          <w:szCs w:val="25"/>
        </w:rPr>
        <w:t xml:space="preserve">y como principal objetivo </w:t>
      </w:r>
      <w:r w:rsidR="0010426E">
        <w:rPr>
          <w:rFonts w:cstheme="minorHAnsi"/>
          <w:sz w:val="25"/>
          <w:szCs w:val="25"/>
        </w:rPr>
        <w:t>ilustrarnos de como una empresa tan conocida como Microsoft ha llegado a proteger millones de contraseñas</w:t>
      </w:r>
      <w:r w:rsidR="00840D2C" w:rsidRPr="00585CD4">
        <w:rPr>
          <w:rFonts w:cstheme="minorHAnsi"/>
          <w:sz w:val="25"/>
          <w:szCs w:val="25"/>
        </w:rPr>
        <w:t>.</w:t>
      </w:r>
      <w:r w:rsidR="00780998" w:rsidRPr="00585CD4">
        <w:rPr>
          <w:rFonts w:cstheme="minorHAnsi"/>
          <w:sz w:val="25"/>
          <w:szCs w:val="25"/>
        </w:rPr>
        <w:t xml:space="preserve"> </w:t>
      </w:r>
    </w:p>
    <w:p w14:paraId="61437EBD" w14:textId="77777777" w:rsidR="00747DD9" w:rsidRPr="00585CD4" w:rsidRDefault="00747DD9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</w:p>
    <w:p w14:paraId="728DB3E6" w14:textId="2647D084" w:rsidR="0066117B" w:rsidRPr="00585CD4" w:rsidRDefault="000C1A63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  <w:r w:rsidRPr="00585CD4">
        <w:rPr>
          <w:rFonts w:cstheme="minorHAnsi"/>
          <w:sz w:val="25"/>
          <w:szCs w:val="25"/>
        </w:rPr>
        <w:t xml:space="preserve">Me parece muy interesante como </w:t>
      </w:r>
      <w:r w:rsidR="00013764" w:rsidRPr="00585CD4">
        <w:rPr>
          <w:rFonts w:cstheme="minorHAnsi"/>
          <w:sz w:val="25"/>
          <w:szCs w:val="25"/>
        </w:rPr>
        <w:t>comienza esta lectura, ya que</w:t>
      </w:r>
      <w:r w:rsidR="006E6989" w:rsidRPr="00585CD4">
        <w:rPr>
          <w:rFonts w:cstheme="minorHAnsi"/>
          <w:sz w:val="25"/>
          <w:szCs w:val="25"/>
        </w:rPr>
        <w:t xml:space="preserve"> nos empieza </w:t>
      </w:r>
      <w:r w:rsidR="0066117B" w:rsidRPr="00585CD4">
        <w:rPr>
          <w:rFonts w:cstheme="minorHAnsi"/>
          <w:sz w:val="25"/>
          <w:szCs w:val="25"/>
        </w:rPr>
        <w:t xml:space="preserve">hablando </w:t>
      </w:r>
      <w:r w:rsidR="008B50E9">
        <w:rPr>
          <w:rFonts w:cstheme="minorHAnsi"/>
          <w:sz w:val="25"/>
          <w:szCs w:val="25"/>
        </w:rPr>
        <w:t xml:space="preserve">como los clientes de </w:t>
      </w:r>
      <w:r w:rsidR="00B9041B">
        <w:rPr>
          <w:rFonts w:cstheme="minorHAnsi"/>
          <w:sz w:val="25"/>
          <w:szCs w:val="25"/>
        </w:rPr>
        <w:t xml:space="preserve">servicios de Microsoft como Office 365 y Azure AD, constantemente están siendo </w:t>
      </w:r>
      <w:r w:rsidR="00C66843">
        <w:rPr>
          <w:rFonts w:cstheme="minorHAnsi"/>
          <w:sz w:val="25"/>
          <w:szCs w:val="25"/>
        </w:rPr>
        <w:t>parte de un intento fallido de robos de sus contraseñas, donde ya Microsoft ha evitado miles de millones de estos intentos</w:t>
      </w:r>
      <w:r w:rsidR="008D6E2E">
        <w:rPr>
          <w:rFonts w:cstheme="minorHAnsi"/>
          <w:sz w:val="25"/>
          <w:szCs w:val="25"/>
        </w:rPr>
        <w:t xml:space="preserve"> de Phishing y Fuerza Bruta, dándonos estadísticas como que de </w:t>
      </w:r>
      <w:r w:rsidR="00A563C2">
        <w:rPr>
          <w:rFonts w:cstheme="minorHAnsi"/>
          <w:sz w:val="25"/>
          <w:szCs w:val="25"/>
        </w:rPr>
        <w:t>2021 bloquearon mas de 25600 millones de ataques por fuerza bruta contra Azure AD, y otros 35700 millones de ataques de Phishin</w:t>
      </w:r>
      <w:r w:rsidR="00F279A5">
        <w:rPr>
          <w:rFonts w:cstheme="minorHAnsi"/>
          <w:sz w:val="25"/>
          <w:szCs w:val="25"/>
        </w:rPr>
        <w:t xml:space="preserve">g a través de Office 365, dando así un total de </w:t>
      </w:r>
      <w:r w:rsidR="002B459E">
        <w:rPr>
          <w:rFonts w:cstheme="minorHAnsi"/>
          <w:sz w:val="25"/>
          <w:szCs w:val="25"/>
        </w:rPr>
        <w:t>mas de 61300 ataques bloqueados de forma exitosa.</w:t>
      </w:r>
    </w:p>
    <w:p w14:paraId="727D770C" w14:textId="524D0ADC" w:rsidR="0066117B" w:rsidRPr="00585CD4" w:rsidRDefault="0066117B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</w:p>
    <w:p w14:paraId="03291855" w14:textId="4ED7439A" w:rsidR="000477B3" w:rsidRDefault="00CE6017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 xml:space="preserve">La lectura resalta que Microsoft cuenta con soluciones de seguridad muy avanzadas que le permite reducir e incluso evitar </w:t>
      </w:r>
      <w:r w:rsidR="00741B6D">
        <w:rPr>
          <w:rFonts w:cstheme="minorHAnsi"/>
          <w:sz w:val="25"/>
          <w:szCs w:val="25"/>
        </w:rPr>
        <w:t xml:space="preserve">este tipo de ataques que se ven todos los días en </w:t>
      </w:r>
      <w:r w:rsidR="00692FED">
        <w:rPr>
          <w:rFonts w:cstheme="minorHAnsi"/>
          <w:sz w:val="25"/>
          <w:szCs w:val="25"/>
        </w:rPr>
        <w:t>sus servicios</w:t>
      </w:r>
      <w:r w:rsidR="00741B6D">
        <w:rPr>
          <w:rFonts w:cstheme="minorHAnsi"/>
          <w:sz w:val="25"/>
          <w:szCs w:val="25"/>
        </w:rPr>
        <w:t xml:space="preserve"> y en cualquier lado de Internet. Todo esto gracias al conocimiento previo</w:t>
      </w:r>
      <w:r w:rsidR="00692FED">
        <w:rPr>
          <w:rFonts w:cstheme="minorHAnsi"/>
          <w:sz w:val="25"/>
          <w:szCs w:val="25"/>
        </w:rPr>
        <w:t>, de grandes bases de datos que les permite detectar todas estas amenazas</w:t>
      </w:r>
      <w:r w:rsidR="00820436">
        <w:rPr>
          <w:rFonts w:cstheme="minorHAnsi"/>
          <w:sz w:val="25"/>
          <w:szCs w:val="25"/>
        </w:rPr>
        <w:t>.</w:t>
      </w:r>
    </w:p>
    <w:p w14:paraId="4D569E76" w14:textId="77777777" w:rsidR="00820436" w:rsidRDefault="00820436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</w:p>
    <w:p w14:paraId="428B07A6" w14:textId="7230121E" w:rsidR="00C62BA5" w:rsidRDefault="00C6386D" w:rsidP="00C62BA5">
      <w:pPr>
        <w:spacing w:line="360" w:lineRule="auto"/>
        <w:ind w:left="720" w:firstLine="0"/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 xml:space="preserve">Algo fundamental que nos cuenta el </w:t>
      </w:r>
      <w:r w:rsidR="00CF1058">
        <w:rPr>
          <w:rFonts w:cstheme="minorHAnsi"/>
          <w:sz w:val="25"/>
          <w:szCs w:val="25"/>
        </w:rPr>
        <w:t>artículo</w:t>
      </w:r>
      <w:r>
        <w:rPr>
          <w:rFonts w:cstheme="minorHAnsi"/>
          <w:sz w:val="25"/>
          <w:szCs w:val="25"/>
        </w:rPr>
        <w:t xml:space="preserve">, es de como aun que llegan a evitar estos millones de ataques aun así no son lo suficiente, debido a que se siguen viendo como </w:t>
      </w:r>
      <w:r w:rsidR="00A45942">
        <w:rPr>
          <w:rFonts w:cstheme="minorHAnsi"/>
          <w:sz w:val="25"/>
          <w:szCs w:val="25"/>
        </w:rPr>
        <w:t xml:space="preserve">varios ataques de Fuerza Bruta o Phishing se cuelan de forma clandestina </w:t>
      </w:r>
      <w:r w:rsidR="00CF1058">
        <w:rPr>
          <w:rFonts w:cstheme="minorHAnsi"/>
          <w:sz w:val="25"/>
          <w:szCs w:val="25"/>
        </w:rPr>
        <w:t>escabulléndose de las medidas de seguridad planteadas, ahí es donde entra el usuario de que deben saber a defenderse y saber cómo actuar ante esos casos, los cuales nos</w:t>
      </w:r>
      <w:r w:rsidR="00D22536">
        <w:rPr>
          <w:rFonts w:cstheme="minorHAnsi"/>
          <w:sz w:val="25"/>
          <w:szCs w:val="25"/>
        </w:rPr>
        <w:t xml:space="preserve"> cuentan varias medidas a tomar en cuenta para estar preparados a la hora de recibir uno de estos intentos de ataque y robo</w:t>
      </w:r>
      <w:r w:rsidR="00C62BA5">
        <w:rPr>
          <w:rFonts w:cstheme="minorHAnsi"/>
          <w:sz w:val="25"/>
          <w:szCs w:val="25"/>
        </w:rPr>
        <w:t>.</w:t>
      </w:r>
    </w:p>
    <w:p w14:paraId="065BF29A" w14:textId="77777777" w:rsidR="00C62BA5" w:rsidRDefault="00C62BA5" w:rsidP="00C62BA5">
      <w:pPr>
        <w:spacing w:line="360" w:lineRule="auto"/>
        <w:ind w:left="720" w:firstLine="0"/>
        <w:rPr>
          <w:rFonts w:cstheme="minorHAnsi"/>
          <w:sz w:val="25"/>
          <w:szCs w:val="25"/>
        </w:rPr>
      </w:pPr>
    </w:p>
    <w:p w14:paraId="145324A1" w14:textId="6B6B46F0" w:rsidR="00F257D7" w:rsidRDefault="00352557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>De</w:t>
      </w:r>
      <w:r w:rsidR="00426DB5">
        <w:rPr>
          <w:rFonts w:cstheme="minorHAnsi"/>
          <w:sz w:val="25"/>
          <w:szCs w:val="25"/>
        </w:rPr>
        <w:t xml:space="preserve"> las medidas a tomar en cuenta que nos aconseja Microsoft para evitar </w:t>
      </w:r>
      <w:proofErr w:type="gramStart"/>
      <w:r w:rsidR="00426DB5">
        <w:rPr>
          <w:rFonts w:cstheme="minorHAnsi"/>
          <w:sz w:val="25"/>
          <w:szCs w:val="25"/>
        </w:rPr>
        <w:t>estos ataque</w:t>
      </w:r>
      <w:proofErr w:type="gramEnd"/>
      <w:r w:rsidR="00426DB5">
        <w:rPr>
          <w:rFonts w:cstheme="minorHAnsi"/>
          <w:sz w:val="25"/>
          <w:szCs w:val="25"/>
        </w:rPr>
        <w:t xml:space="preserve"> están </w:t>
      </w:r>
      <w:r w:rsidR="000A23CC">
        <w:rPr>
          <w:rFonts w:cstheme="minorHAnsi"/>
          <w:sz w:val="25"/>
          <w:szCs w:val="25"/>
        </w:rPr>
        <w:t>más</w:t>
      </w:r>
      <w:r w:rsidR="00426DB5">
        <w:rPr>
          <w:rFonts w:cstheme="minorHAnsi"/>
          <w:sz w:val="25"/>
          <w:szCs w:val="25"/>
        </w:rPr>
        <w:t xml:space="preserve"> allá de la autenticación de 2 pasos (que aun así sirve bastante), en donde podemos encontrar </w:t>
      </w:r>
      <w:r w:rsidR="00792B28">
        <w:rPr>
          <w:rFonts w:cstheme="minorHAnsi"/>
          <w:sz w:val="25"/>
          <w:szCs w:val="25"/>
        </w:rPr>
        <w:t xml:space="preserve">el actualizar a las </w:t>
      </w:r>
      <w:r w:rsidR="000A23CC">
        <w:rPr>
          <w:rFonts w:cstheme="minorHAnsi"/>
          <w:sz w:val="25"/>
          <w:szCs w:val="25"/>
        </w:rPr>
        <w:t>últimas</w:t>
      </w:r>
      <w:r w:rsidR="00792B28">
        <w:rPr>
          <w:rFonts w:cstheme="minorHAnsi"/>
          <w:sz w:val="25"/>
          <w:szCs w:val="25"/>
        </w:rPr>
        <w:t xml:space="preserve"> versiones </w:t>
      </w:r>
      <w:r w:rsidR="000A23CC">
        <w:rPr>
          <w:rFonts w:cstheme="minorHAnsi"/>
          <w:sz w:val="25"/>
          <w:szCs w:val="25"/>
        </w:rPr>
        <w:t>ya sea del sistema operativo o de cualquier programa que se usa, debido a que normalmente cada actualización se lanza para resolver algún fallo o para mejorar algún tema de seguridad que tenía el Software anteriormente</w:t>
      </w:r>
      <w:r w:rsidR="00764FB3">
        <w:rPr>
          <w:rFonts w:cstheme="minorHAnsi"/>
          <w:sz w:val="25"/>
          <w:szCs w:val="25"/>
        </w:rPr>
        <w:t>.</w:t>
      </w:r>
    </w:p>
    <w:p w14:paraId="61725D32" w14:textId="77777777" w:rsidR="005C52D6" w:rsidRDefault="005C52D6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</w:p>
    <w:p w14:paraId="4D703874" w14:textId="6CA54EE4" w:rsidR="005C52D6" w:rsidRDefault="005C52D6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  <w:r>
        <w:rPr>
          <w:rFonts w:cstheme="minorHAnsi"/>
          <w:sz w:val="25"/>
          <w:szCs w:val="25"/>
        </w:rPr>
        <w:t>Otro aspecto muy importante es contar con firewalls o programas de seguridad</w:t>
      </w:r>
      <w:r w:rsidR="006764FB">
        <w:rPr>
          <w:rFonts w:cstheme="minorHAnsi"/>
          <w:sz w:val="25"/>
          <w:szCs w:val="25"/>
        </w:rPr>
        <w:t>, debido a que un buen antivirus puede detectar todos los malwares que ponen en riesgo el equipo</w:t>
      </w:r>
      <w:r w:rsidR="00D0110A">
        <w:rPr>
          <w:rFonts w:cstheme="minorHAnsi"/>
          <w:sz w:val="25"/>
          <w:szCs w:val="25"/>
        </w:rPr>
        <w:t>, manteniendo que no se descargue ni se hagan procesos sospechosos de ataques</w:t>
      </w:r>
      <w:r w:rsidR="00387B6C">
        <w:rPr>
          <w:rFonts w:cstheme="minorHAnsi"/>
          <w:sz w:val="25"/>
          <w:szCs w:val="25"/>
        </w:rPr>
        <w:t xml:space="preserve"> para poder navegar de cierta forma segura en el equipo, sin estar preocupado de </w:t>
      </w:r>
      <w:r w:rsidR="0085389A">
        <w:rPr>
          <w:rFonts w:cstheme="minorHAnsi"/>
          <w:sz w:val="25"/>
          <w:szCs w:val="25"/>
        </w:rPr>
        <w:t>un posible malware ingresando por el equipo</w:t>
      </w:r>
      <w:r w:rsidR="00D0110A">
        <w:rPr>
          <w:rFonts w:cstheme="minorHAnsi"/>
          <w:sz w:val="25"/>
          <w:szCs w:val="25"/>
        </w:rPr>
        <w:t>.</w:t>
      </w:r>
      <w:r w:rsidR="00387B6C">
        <w:rPr>
          <w:rFonts w:cstheme="minorHAnsi"/>
          <w:sz w:val="25"/>
          <w:szCs w:val="25"/>
        </w:rPr>
        <w:t xml:space="preserve"> </w:t>
      </w:r>
    </w:p>
    <w:p w14:paraId="60F57568" w14:textId="77777777" w:rsidR="001A55E9" w:rsidRDefault="001A55E9" w:rsidP="00D159A9">
      <w:pPr>
        <w:spacing w:line="360" w:lineRule="auto"/>
        <w:ind w:left="720" w:firstLine="0"/>
        <w:rPr>
          <w:rFonts w:cstheme="minorHAnsi"/>
          <w:sz w:val="25"/>
          <w:szCs w:val="25"/>
        </w:rPr>
      </w:pPr>
    </w:p>
    <w:sectPr w:rsidR="001A55E9" w:rsidSect="003439BE">
      <w:headerReference w:type="first" r:id="rId14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CEA59" w14:textId="77777777" w:rsidR="00FA5105" w:rsidRDefault="00FA5105">
      <w:pPr>
        <w:spacing w:line="240" w:lineRule="auto"/>
      </w:pPr>
      <w:r>
        <w:separator/>
      </w:r>
    </w:p>
  </w:endnote>
  <w:endnote w:type="continuationSeparator" w:id="0">
    <w:p w14:paraId="0643E9A5" w14:textId="77777777" w:rsidR="00FA5105" w:rsidRDefault="00FA51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A861F" w14:textId="77777777" w:rsidR="00FA5105" w:rsidRDefault="00FA5105">
      <w:pPr>
        <w:spacing w:line="240" w:lineRule="auto"/>
      </w:pPr>
      <w:r>
        <w:separator/>
      </w:r>
    </w:p>
  </w:footnote>
  <w:footnote w:type="continuationSeparator" w:id="0">
    <w:p w14:paraId="2570E2CE" w14:textId="77777777" w:rsidR="00FA5105" w:rsidRDefault="00FA51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8D6C" w14:textId="1693E526" w:rsidR="00A16C02" w:rsidRPr="00EA5B6F" w:rsidRDefault="00A16C02" w:rsidP="00A16C02">
    <w:pPr>
      <w:ind w:firstLine="0"/>
    </w:pPr>
    <w:r>
      <w:rPr>
        <w:rStyle w:val="Textoennegrita"/>
        <w:lang w:val="es-CO"/>
      </w:rPr>
      <w:t>COMENTARIOS DE LECTURA</w:t>
    </w:r>
    <w:r w:rsidR="000F3108">
      <w:rPr>
        <w:rStyle w:val="Textoennegrita"/>
        <w:lang w:val="es-CO"/>
      </w:rPr>
      <w:t xml:space="preserve"> #</w:t>
    </w:r>
    <w:r w:rsidR="008668D8">
      <w:rPr>
        <w:rStyle w:val="Textoennegrita"/>
        <w:lang w:val="es-CO"/>
      </w:rPr>
      <w:t>4</w:t>
    </w:r>
    <w:r>
      <w:rPr>
        <w:rStyle w:val="Textoennegrita"/>
        <w:lang w:val="es-CO"/>
      </w:rPr>
      <w:t xml:space="preserve">, </w:t>
    </w:r>
    <w:r>
      <w:t>Fundamentos Avanzados Ciber Seguridad</w:t>
    </w:r>
  </w:p>
  <w:p w14:paraId="1BA6BCFF" w14:textId="5B812B12" w:rsidR="005D546B" w:rsidRPr="00CA7819" w:rsidRDefault="005D546B">
    <w:pPr>
      <w:pStyle w:val="Encabezado"/>
      <w:rPr>
        <w:rStyle w:val="Textoennegrita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5D96B69"/>
    <w:multiLevelType w:val="hybridMultilevel"/>
    <w:tmpl w:val="27F07E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430E3"/>
    <w:multiLevelType w:val="hybridMultilevel"/>
    <w:tmpl w:val="028283A6"/>
    <w:lvl w:ilvl="0" w:tplc="63F2B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3657278"/>
    <w:multiLevelType w:val="hybridMultilevel"/>
    <w:tmpl w:val="14B26A80"/>
    <w:lvl w:ilvl="0" w:tplc="678CF3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B600B9"/>
    <w:multiLevelType w:val="hybridMultilevel"/>
    <w:tmpl w:val="84B6DC44"/>
    <w:lvl w:ilvl="0" w:tplc="E54A0C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4C5168"/>
    <w:multiLevelType w:val="hybridMultilevel"/>
    <w:tmpl w:val="C10EAA34"/>
    <w:lvl w:ilvl="0" w:tplc="20F00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7E510A"/>
    <w:multiLevelType w:val="hybridMultilevel"/>
    <w:tmpl w:val="647A30D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5"/>
  </w:num>
  <w:num w:numId="13">
    <w:abstractNumId w:val="11"/>
  </w:num>
  <w:num w:numId="14">
    <w:abstractNumId w:val="14"/>
  </w:num>
  <w:num w:numId="15">
    <w:abstractNumId w:val="10"/>
  </w:num>
  <w:num w:numId="16">
    <w:abstractNumId w:val="1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FF"/>
    <w:rsid w:val="00001E17"/>
    <w:rsid w:val="000128EE"/>
    <w:rsid w:val="00013764"/>
    <w:rsid w:val="00013C54"/>
    <w:rsid w:val="00016675"/>
    <w:rsid w:val="000223AF"/>
    <w:rsid w:val="0002658B"/>
    <w:rsid w:val="000410C1"/>
    <w:rsid w:val="000477B3"/>
    <w:rsid w:val="00052219"/>
    <w:rsid w:val="00065C38"/>
    <w:rsid w:val="000A23CC"/>
    <w:rsid w:val="000A3BA6"/>
    <w:rsid w:val="000B198E"/>
    <w:rsid w:val="000C1A63"/>
    <w:rsid w:val="000C6EB1"/>
    <w:rsid w:val="000D5AA1"/>
    <w:rsid w:val="000E7DD3"/>
    <w:rsid w:val="000F3108"/>
    <w:rsid w:val="00100B8D"/>
    <w:rsid w:val="0010426E"/>
    <w:rsid w:val="00116C06"/>
    <w:rsid w:val="00147C4E"/>
    <w:rsid w:val="0015066C"/>
    <w:rsid w:val="00154F6D"/>
    <w:rsid w:val="00162AF2"/>
    <w:rsid w:val="00191A87"/>
    <w:rsid w:val="001A55E9"/>
    <w:rsid w:val="001C3698"/>
    <w:rsid w:val="001D5E60"/>
    <w:rsid w:val="001D65F1"/>
    <w:rsid w:val="001E230C"/>
    <w:rsid w:val="001E4679"/>
    <w:rsid w:val="002112FF"/>
    <w:rsid w:val="002371D9"/>
    <w:rsid w:val="002542D6"/>
    <w:rsid w:val="00271D2B"/>
    <w:rsid w:val="002B0404"/>
    <w:rsid w:val="002B1AE4"/>
    <w:rsid w:val="002B459E"/>
    <w:rsid w:val="002B4CC1"/>
    <w:rsid w:val="002C6AFC"/>
    <w:rsid w:val="002F63BC"/>
    <w:rsid w:val="00302652"/>
    <w:rsid w:val="00317B94"/>
    <w:rsid w:val="003407D0"/>
    <w:rsid w:val="003439BE"/>
    <w:rsid w:val="00352557"/>
    <w:rsid w:val="003707E4"/>
    <w:rsid w:val="00387B6C"/>
    <w:rsid w:val="003B7136"/>
    <w:rsid w:val="003C348C"/>
    <w:rsid w:val="003D5DDF"/>
    <w:rsid w:val="003E76B5"/>
    <w:rsid w:val="00426DB5"/>
    <w:rsid w:val="004327DE"/>
    <w:rsid w:val="0043294B"/>
    <w:rsid w:val="0044332B"/>
    <w:rsid w:val="004A7D6F"/>
    <w:rsid w:val="004C4A83"/>
    <w:rsid w:val="004D21C0"/>
    <w:rsid w:val="0050772F"/>
    <w:rsid w:val="00525A08"/>
    <w:rsid w:val="00526CD0"/>
    <w:rsid w:val="005329D4"/>
    <w:rsid w:val="00544F7D"/>
    <w:rsid w:val="00552AA1"/>
    <w:rsid w:val="00560B9F"/>
    <w:rsid w:val="00576B63"/>
    <w:rsid w:val="00585CD4"/>
    <w:rsid w:val="005C52D6"/>
    <w:rsid w:val="005D546B"/>
    <w:rsid w:val="00605FCC"/>
    <w:rsid w:val="00611C82"/>
    <w:rsid w:val="00617BA6"/>
    <w:rsid w:val="00623DFE"/>
    <w:rsid w:val="006307D1"/>
    <w:rsid w:val="0065040F"/>
    <w:rsid w:val="00651661"/>
    <w:rsid w:val="0066117B"/>
    <w:rsid w:val="00663415"/>
    <w:rsid w:val="00664521"/>
    <w:rsid w:val="00675F9C"/>
    <w:rsid w:val="006764FB"/>
    <w:rsid w:val="00691B61"/>
    <w:rsid w:val="00692FED"/>
    <w:rsid w:val="006935F6"/>
    <w:rsid w:val="006E6989"/>
    <w:rsid w:val="006F7001"/>
    <w:rsid w:val="00706C48"/>
    <w:rsid w:val="00707241"/>
    <w:rsid w:val="00712D98"/>
    <w:rsid w:val="00732413"/>
    <w:rsid w:val="00741B6D"/>
    <w:rsid w:val="00747DD9"/>
    <w:rsid w:val="007569F8"/>
    <w:rsid w:val="0076474B"/>
    <w:rsid w:val="00764FB3"/>
    <w:rsid w:val="00780998"/>
    <w:rsid w:val="00785B83"/>
    <w:rsid w:val="00785DBB"/>
    <w:rsid w:val="007904C0"/>
    <w:rsid w:val="00790F4F"/>
    <w:rsid w:val="00792B28"/>
    <w:rsid w:val="007D32A2"/>
    <w:rsid w:val="00820436"/>
    <w:rsid w:val="008235BC"/>
    <w:rsid w:val="0082559F"/>
    <w:rsid w:val="0083621D"/>
    <w:rsid w:val="00837933"/>
    <w:rsid w:val="00840D2C"/>
    <w:rsid w:val="00850A2C"/>
    <w:rsid w:val="0085389A"/>
    <w:rsid w:val="00855D32"/>
    <w:rsid w:val="008668D8"/>
    <w:rsid w:val="00870B44"/>
    <w:rsid w:val="0087337C"/>
    <w:rsid w:val="008A7C20"/>
    <w:rsid w:val="008B21FF"/>
    <w:rsid w:val="008B50E9"/>
    <w:rsid w:val="008B636C"/>
    <w:rsid w:val="008C03E7"/>
    <w:rsid w:val="008C471D"/>
    <w:rsid w:val="008D2378"/>
    <w:rsid w:val="008D6E2E"/>
    <w:rsid w:val="008F033F"/>
    <w:rsid w:val="00902344"/>
    <w:rsid w:val="00906862"/>
    <w:rsid w:val="009176BD"/>
    <w:rsid w:val="00972308"/>
    <w:rsid w:val="00985AAE"/>
    <w:rsid w:val="00986FD8"/>
    <w:rsid w:val="00992CD2"/>
    <w:rsid w:val="009A640A"/>
    <w:rsid w:val="009B5536"/>
    <w:rsid w:val="009C27A7"/>
    <w:rsid w:val="009C2A6C"/>
    <w:rsid w:val="00A16C02"/>
    <w:rsid w:val="00A20B36"/>
    <w:rsid w:val="00A33713"/>
    <w:rsid w:val="00A45942"/>
    <w:rsid w:val="00A563C2"/>
    <w:rsid w:val="00A62FBD"/>
    <w:rsid w:val="00A71A9A"/>
    <w:rsid w:val="00A74F1C"/>
    <w:rsid w:val="00A8718C"/>
    <w:rsid w:val="00A96A7F"/>
    <w:rsid w:val="00AB194D"/>
    <w:rsid w:val="00AB57C2"/>
    <w:rsid w:val="00AD6253"/>
    <w:rsid w:val="00AE65FB"/>
    <w:rsid w:val="00AF6734"/>
    <w:rsid w:val="00B16878"/>
    <w:rsid w:val="00B36404"/>
    <w:rsid w:val="00B470C9"/>
    <w:rsid w:val="00B50426"/>
    <w:rsid w:val="00B56493"/>
    <w:rsid w:val="00B6713C"/>
    <w:rsid w:val="00B9041B"/>
    <w:rsid w:val="00B92DDA"/>
    <w:rsid w:val="00BA15E4"/>
    <w:rsid w:val="00BA522D"/>
    <w:rsid w:val="00BB595B"/>
    <w:rsid w:val="00BC5D5C"/>
    <w:rsid w:val="00BE6126"/>
    <w:rsid w:val="00C10330"/>
    <w:rsid w:val="00C332D9"/>
    <w:rsid w:val="00C40238"/>
    <w:rsid w:val="00C62BA5"/>
    <w:rsid w:val="00C6386D"/>
    <w:rsid w:val="00C642AC"/>
    <w:rsid w:val="00C66843"/>
    <w:rsid w:val="00C81BCB"/>
    <w:rsid w:val="00CA7819"/>
    <w:rsid w:val="00CA79CF"/>
    <w:rsid w:val="00CC1F7D"/>
    <w:rsid w:val="00CC7936"/>
    <w:rsid w:val="00CD05EA"/>
    <w:rsid w:val="00CE6017"/>
    <w:rsid w:val="00CF1058"/>
    <w:rsid w:val="00CF24EE"/>
    <w:rsid w:val="00D0110A"/>
    <w:rsid w:val="00D018DD"/>
    <w:rsid w:val="00D159A9"/>
    <w:rsid w:val="00D21D92"/>
    <w:rsid w:val="00D22536"/>
    <w:rsid w:val="00D332AB"/>
    <w:rsid w:val="00D34131"/>
    <w:rsid w:val="00D36009"/>
    <w:rsid w:val="00D42DA9"/>
    <w:rsid w:val="00D55A94"/>
    <w:rsid w:val="00D5651D"/>
    <w:rsid w:val="00D74AC8"/>
    <w:rsid w:val="00D963C2"/>
    <w:rsid w:val="00DA292E"/>
    <w:rsid w:val="00DA4933"/>
    <w:rsid w:val="00DA6675"/>
    <w:rsid w:val="00DA7588"/>
    <w:rsid w:val="00DB2558"/>
    <w:rsid w:val="00DB537F"/>
    <w:rsid w:val="00DC44EC"/>
    <w:rsid w:val="00E10D1A"/>
    <w:rsid w:val="00E163DB"/>
    <w:rsid w:val="00E54F41"/>
    <w:rsid w:val="00E71A79"/>
    <w:rsid w:val="00E94518"/>
    <w:rsid w:val="00EA5B6F"/>
    <w:rsid w:val="00EB19FC"/>
    <w:rsid w:val="00ED21C9"/>
    <w:rsid w:val="00ED48FD"/>
    <w:rsid w:val="00EE305C"/>
    <w:rsid w:val="00EF11DC"/>
    <w:rsid w:val="00EF1235"/>
    <w:rsid w:val="00F04ED4"/>
    <w:rsid w:val="00F13418"/>
    <w:rsid w:val="00F257D7"/>
    <w:rsid w:val="00F279A5"/>
    <w:rsid w:val="00F36E5A"/>
    <w:rsid w:val="00F40EE1"/>
    <w:rsid w:val="00F4244E"/>
    <w:rsid w:val="00F54D27"/>
    <w:rsid w:val="00F60702"/>
    <w:rsid w:val="00F60E0F"/>
    <w:rsid w:val="00FA5105"/>
    <w:rsid w:val="00FE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E213A2"/>
  <w15:chartTrackingRefBased/>
  <w15:docId w15:val="{2897140F-DAF6-4F6F-B374-10488700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Ttulo1">
    <w:name w:val="heading 1"/>
    <w:basedOn w:val="Normal"/>
    <w:next w:val="Normal"/>
    <w:link w:val="Ttulo1C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4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aps/>
      <w:smallCaps w:val="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aliases w:val="No Indent"/>
    <w:uiPriority w:val="2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">
    <w:name w:val="Título 2 Car"/>
    <w:basedOn w:val="Fuentedeprrafopredeter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tulo">
    <w:name w:val="Title"/>
    <w:basedOn w:val="Normal"/>
    <w:next w:val="Normal"/>
    <w:link w:val="TtuloC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kern w:val="24"/>
    </w:rPr>
  </w:style>
  <w:style w:type="character" w:styleId="nfasis">
    <w:name w:val="Emphasis"/>
    <w:basedOn w:val="Fuentedeprrafopredeter"/>
    <w:uiPriority w:val="20"/>
    <w:unhideWhenUsed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">
    <w:name w:val="Título 4 Car"/>
    <w:basedOn w:val="Fuentedeprrafopredeter"/>
    <w:link w:val="Ttulo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">
    <w:name w:val="Título 5 Car"/>
    <w:basedOn w:val="Fuentedeprrafopredeter"/>
    <w:link w:val="Ttulo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Pr>
      <w:kern w:val="24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Pr>
      <w:kern w:val="24"/>
      <w:sz w:val="16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kern w:val="24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kern w:val="24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kern w:val="24"/>
      <w:sz w:val="20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4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DDDDDD" w:themeColor="accent1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customStyle="1" w:styleId="Ttulo21">
    <w:name w:val="Título 21"/>
    <w:basedOn w:val="Normal"/>
    <w:uiPriority w:val="1"/>
    <w:qFormat/>
    <w:pPr>
      <w:ind w:firstLine="0"/>
      <w:jc w:val="center"/>
    </w:p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99"/>
    <w:unhideWhenUsed/>
    <w:qFormat/>
    <w:rPr>
      <w:vertAlign w:val="superscript"/>
    </w:rPr>
  </w:style>
  <w:style w:type="table" w:customStyle="1" w:styleId="InformeAPA">
    <w:name w:val="Informe APA"/>
    <w:basedOn w:val="Tabla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4"/>
    <w:qFormat/>
    <w:pPr>
      <w:spacing w:before="240"/>
      <w:ind w:firstLine="0"/>
      <w:contextualSpacing/>
    </w:pPr>
  </w:style>
  <w:style w:type="character" w:styleId="Hipervnculo">
    <w:name w:val="Hyperlink"/>
    <w:basedOn w:val="Fuentedeprrafopredeter"/>
    <w:uiPriority w:val="99"/>
    <w:unhideWhenUsed/>
    <w:rsid w:val="008B21FF"/>
    <w:rPr>
      <w:color w:val="0000FF"/>
      <w:u w:val="single"/>
    </w:rPr>
  </w:style>
  <w:style w:type="paragraph" w:customStyle="1" w:styleId="intro">
    <w:name w:val="intro"/>
    <w:basedOn w:val="Normal"/>
    <w:rsid w:val="007D32A2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lang w:val="es-CO" w:eastAsia="es-CO"/>
    </w:rPr>
  </w:style>
  <w:style w:type="character" w:styleId="Mencinsinresolver">
    <w:name w:val="Unresolved Mention"/>
    <w:basedOn w:val="Fuentedeprrafopredeter"/>
    <w:uiPriority w:val="99"/>
    <w:semiHidden/>
    <w:unhideWhenUsed/>
    <w:rsid w:val="00992CD2"/>
    <w:rPr>
      <w:color w:val="605E5C"/>
      <w:shd w:val="clear" w:color="auto" w:fill="E1DFDD"/>
    </w:rPr>
  </w:style>
  <w:style w:type="character" w:customStyle="1" w:styleId="ya-q-full-text">
    <w:name w:val="ya-q-full-text"/>
    <w:basedOn w:val="Fuentedeprrafopredeter"/>
    <w:rsid w:val="00986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2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5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daniel.olarte01@correo.usa.edu.co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Informe%20de%20estilo%20APA%20(6.&#170;%20edici&#243;n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Escrito sobre ¿Qué le falta al país en materia económica para terminar de despegar este 2019?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Artículo</b:Tag>
    <b:SourceType>JournalArticle</b:SourceType>
    <b:Guid>{BFB980C5-7073-4B5B-B040-F54A07026967}</b:Guid>
    <b:Title>Título del artículo</b:Title>
    <b:Year>Año</b:Year>
    <b:JournalName>Título del diario</b:JournalName>
    <b:Pages>Páginas desde - hasta</b:Pages>
    <b:Author>
      <b:Author>
        <b:NameList>
          <b:Person>
            <b:Last>Apellidos</b:Last>
            <b:First>nombre,</b:First>
            <b:Middle>segundo</b:Middle>
          </b:Person>
        </b:NameList>
      </b:Author>
    </b:Author>
    <b:RefOrder>1</b:RefOrder>
  </b:Source>
  <b:Source>
    <b:Tag>Último</b:Tag>
    <b:SourceType>Book</b:SourceType>
    <b:Guid>{86FDC703-CF0F-48BC-92FF-994867E386B3}</b:Guid>
    <b:Title>Título del libro</b:Title>
    <b:Year>Año</b:Year>
    <b:City>Nombre de la ciudad</b:City>
    <b:Publisher>Nombre del editor</b:Publisher>
    <b:Author>
      <b:Author>
        <b:NameList>
          <b:Person>
            <b:Last>Apellidos</b:Last>
            <b:First>nombre,</b:First>
            <b:Middle>segundo</b:Middle>
          </b:Person>
        </b:NameList>
      </b:Author>
    </b:Author>
    <b:RefOrder>2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1665188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OfficeOnlineVNext</PublishTargets>
    <TimesCloned xmlns="4873beb7-5857-4685-be1f-d57550cc96cc" xsi:nil="true"/>
    <AssetStart xmlns="4873beb7-5857-4685-be1f-d57550cc96cc">2012-12-18T04:21:00+00:00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2029-01-01T08:00:00+00:00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TP103982350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872729</LocLastLocAttemptVersionLookup>
    <IsSearchable xmlns="4873beb7-5857-4685-be1f-d57550cc96cc">true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LocMarketGroupTiers2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>Complete</EditorialStatus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C39D86-0A7D-4527-A709-222AA14AA01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2BC006-40F3-4DFD-8748-62B7EC5E21A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E08B9C9-C2AF-48C2-8178-093BD36EA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estilo APA (6.ª edición)</Template>
  <TotalTime>340</TotalTime>
  <Pages>3</Pages>
  <Words>584</Words>
  <Characters>3215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olarte</dc:creator>
  <cp:keywords/>
  <dc:description/>
  <cp:lastModifiedBy>daniel olarte</cp:lastModifiedBy>
  <cp:revision>28</cp:revision>
  <dcterms:created xsi:type="dcterms:W3CDTF">2022-02-21T23:17:00Z</dcterms:created>
  <dcterms:modified xsi:type="dcterms:W3CDTF">2022-02-22T04:51:00Z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