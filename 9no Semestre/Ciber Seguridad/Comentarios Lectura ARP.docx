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CA9E" w14:textId="2EB54D81" w:rsidR="005D546B" w:rsidRPr="00F04ED4" w:rsidRDefault="000F3108" w:rsidP="00663415">
      <w:pPr>
        <w:pStyle w:val="Ttul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22B0BE0F" wp14:editId="3D0C9599">
            <wp:simplePos x="0" y="0"/>
            <wp:positionH relativeFrom="column">
              <wp:posOffset>3396615</wp:posOffset>
            </wp:positionH>
            <wp:positionV relativeFrom="paragraph">
              <wp:posOffset>-193513</wp:posOffset>
            </wp:positionV>
            <wp:extent cx="3206229" cy="734836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229" cy="734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C02">
        <w:rPr>
          <w:rFonts w:asciiTheme="minorHAnsi" w:hAnsiTheme="minorHAnsi" w:cstheme="minorHAnsi"/>
          <w:sz w:val="48"/>
          <w:szCs w:val="48"/>
        </w:rPr>
        <w:t>COMENTARIOS LECTURA</w:t>
      </w:r>
      <w:r w:rsidR="00C642AC">
        <w:rPr>
          <w:rFonts w:asciiTheme="minorHAnsi" w:hAnsiTheme="minorHAnsi" w:cstheme="minorHAnsi"/>
          <w:sz w:val="48"/>
          <w:szCs w:val="48"/>
        </w:rPr>
        <w:t xml:space="preserve"> #</w:t>
      </w:r>
      <w:r w:rsidR="003C1509">
        <w:rPr>
          <w:rFonts w:asciiTheme="minorHAnsi" w:hAnsiTheme="minorHAnsi" w:cstheme="minorHAnsi"/>
          <w:sz w:val="48"/>
          <w:szCs w:val="48"/>
        </w:rPr>
        <w:t>6</w:t>
      </w:r>
    </w:p>
    <w:p w14:paraId="77EAEC6D" w14:textId="0A7D055E" w:rsidR="00EA5B6F" w:rsidRDefault="00EA5B6F" w:rsidP="00EA5B6F"/>
    <w:p w14:paraId="79438CAF" w14:textId="71373A7E" w:rsidR="00EA5B6F" w:rsidRDefault="00EA5B6F" w:rsidP="00EA5B6F"/>
    <w:p w14:paraId="6ECBDDF2" w14:textId="77777777" w:rsidR="00F4244E" w:rsidRDefault="00F4244E" w:rsidP="00EA5B6F"/>
    <w:p w14:paraId="5B572233" w14:textId="77777777" w:rsidR="00A16C02" w:rsidRDefault="00A16C02" w:rsidP="00A16C02">
      <w:pPr>
        <w:ind w:firstLine="0"/>
      </w:pPr>
    </w:p>
    <w:p w14:paraId="26DF70B1" w14:textId="23B113F3" w:rsidR="00EA5B6F" w:rsidRPr="00EA5B6F" w:rsidRDefault="00A16C02" w:rsidP="00A16C02">
      <w:pPr>
        <w:ind w:firstLine="0"/>
        <w:jc w:val="center"/>
      </w:pPr>
      <w:r>
        <w:t>Fundamentos Avanzados Ciber Seguridad</w:t>
      </w:r>
    </w:p>
    <w:p w14:paraId="79A1F872" w14:textId="6764595C" w:rsidR="005D546B" w:rsidRDefault="008B21FF" w:rsidP="00A16C02">
      <w:pPr>
        <w:pStyle w:val="Ttulo21"/>
        <w:rPr>
          <w:rFonts w:cstheme="minorHAnsi"/>
        </w:rPr>
      </w:pPr>
      <w:r w:rsidRPr="000A3BA6">
        <w:rPr>
          <w:rFonts w:cstheme="minorHAnsi"/>
        </w:rPr>
        <w:t>Daniel Alejandro Olarte Ávila</w:t>
      </w:r>
    </w:p>
    <w:p w14:paraId="55C52094" w14:textId="77777777" w:rsidR="005D546B" w:rsidRPr="000A3BA6" w:rsidRDefault="008B21FF" w:rsidP="00CA7819">
      <w:pPr>
        <w:pStyle w:val="Ttulo21"/>
        <w:rPr>
          <w:rFonts w:cstheme="minorHAnsi"/>
        </w:rPr>
      </w:pPr>
      <w:r w:rsidRPr="000A3BA6">
        <w:rPr>
          <w:rFonts w:cstheme="minorHAnsi"/>
        </w:rPr>
        <w:t>Universidad Sergio Arboleda</w:t>
      </w:r>
    </w:p>
    <w:p w14:paraId="00683589" w14:textId="77777777" w:rsidR="0015066C" w:rsidRDefault="0015066C" w:rsidP="00EA5B6F">
      <w:pPr>
        <w:jc w:val="center"/>
        <w:rPr>
          <w:rFonts w:cstheme="minorHAnsi"/>
        </w:rPr>
      </w:pPr>
    </w:p>
    <w:p w14:paraId="31AC4540" w14:textId="77777777" w:rsidR="0015066C" w:rsidRDefault="0015066C" w:rsidP="00EA5B6F">
      <w:pPr>
        <w:jc w:val="center"/>
        <w:rPr>
          <w:rFonts w:cstheme="minorHAnsi"/>
        </w:rPr>
      </w:pPr>
    </w:p>
    <w:p w14:paraId="6F0E5699" w14:textId="77777777" w:rsidR="0015066C" w:rsidRDefault="0015066C" w:rsidP="00EA5B6F">
      <w:pPr>
        <w:jc w:val="center"/>
        <w:rPr>
          <w:rFonts w:cstheme="minorHAnsi"/>
        </w:rPr>
      </w:pPr>
    </w:p>
    <w:p w14:paraId="7E1509F6" w14:textId="7CC3739D" w:rsidR="0015066C" w:rsidRDefault="0015066C" w:rsidP="00F4244E">
      <w:pPr>
        <w:ind w:firstLine="0"/>
        <w:rPr>
          <w:rFonts w:cstheme="minorHAnsi"/>
        </w:rPr>
      </w:pPr>
    </w:p>
    <w:p w14:paraId="359B3EED" w14:textId="6969D0DE" w:rsidR="00D42DA9" w:rsidRDefault="008B21FF" w:rsidP="00EA5B6F">
      <w:pPr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</w:rPr>
        <w:t xml:space="preserve">Universidad Sergio </w:t>
      </w:r>
      <w:r w:rsidR="00E10D1A" w:rsidRPr="000A3BA6">
        <w:rPr>
          <w:rFonts w:cstheme="minorHAnsi"/>
        </w:rPr>
        <w:t>Arboleda Cl.</w:t>
      </w:r>
      <w:r w:rsidRPr="000A3BA6">
        <w:rPr>
          <w:rFonts w:cstheme="minorHAnsi"/>
          <w:color w:val="222222"/>
          <w:shd w:val="clear" w:color="auto" w:fill="FFFFFF"/>
        </w:rPr>
        <w:t xml:space="preserve"> 74 #14-14</w:t>
      </w:r>
    </w:p>
    <w:p w14:paraId="404C764C" w14:textId="6CBA348F" w:rsidR="008B21FF" w:rsidRPr="000A3BA6" w:rsidRDefault="008B21FF" w:rsidP="00EA5B6F">
      <w:pPr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>Bogotá</w:t>
      </w:r>
      <w:r w:rsidR="004A7D6F">
        <w:rPr>
          <w:rFonts w:cstheme="minorHAnsi"/>
          <w:color w:val="222222"/>
          <w:shd w:val="clear" w:color="auto" w:fill="FFFFFF"/>
        </w:rPr>
        <w:t>, Colombia</w:t>
      </w:r>
    </w:p>
    <w:p w14:paraId="50630CC3" w14:textId="19216820" w:rsidR="008B21FF" w:rsidRDefault="008B21FF" w:rsidP="00EA5B6F">
      <w:pPr>
        <w:jc w:val="center"/>
        <w:rPr>
          <w:rStyle w:val="Hipervnculo"/>
          <w:rFonts w:cstheme="minorHAnsi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Correo: </w:t>
      </w:r>
      <w:hyperlink r:id="rId13" w:history="1">
        <w:r w:rsidR="00CA7819" w:rsidRPr="001D5E60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daniel.olarte01@correo.usa.edu.co</w:t>
        </w:r>
      </w:hyperlink>
    </w:p>
    <w:p w14:paraId="035FA439" w14:textId="396D6637" w:rsidR="00837933" w:rsidRPr="00837933" w:rsidRDefault="00837933" w:rsidP="00EA5B6F">
      <w:pPr>
        <w:jc w:val="center"/>
        <w:rPr>
          <w:rFonts w:cstheme="minorHAnsi"/>
          <w:shd w:val="clear" w:color="auto" w:fill="FFFFFF"/>
        </w:rPr>
      </w:pPr>
      <w:r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Escuela de Ciencias Exactas e </w:t>
      </w:r>
      <w:r w:rsidR="00E10D1A">
        <w:rPr>
          <w:rStyle w:val="Hipervnculo"/>
          <w:rFonts w:cstheme="minorHAnsi"/>
          <w:color w:val="auto"/>
          <w:u w:val="none"/>
          <w:shd w:val="clear" w:color="auto" w:fill="FFFFFF"/>
        </w:rPr>
        <w:t>Ingeniería</w:t>
      </w:r>
    </w:p>
    <w:p w14:paraId="02ED75CD" w14:textId="3DCB6B83" w:rsidR="005D546B" w:rsidRDefault="008B21FF" w:rsidP="00EA5B6F">
      <w:pPr>
        <w:jc w:val="center"/>
        <w:rPr>
          <w:rFonts w:cstheme="minorHAnsi"/>
          <w:color w:val="222222"/>
          <w:u w:val="single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Profesor: </w:t>
      </w:r>
      <w:r w:rsidR="00A16C02">
        <w:rPr>
          <w:rFonts w:cstheme="minorHAnsi"/>
          <w:color w:val="222222"/>
          <w:shd w:val="clear" w:color="auto" w:fill="FFFFFF"/>
        </w:rPr>
        <w:t>Juan Carlos Galindo Piraquive</w:t>
      </w:r>
    </w:p>
    <w:p w14:paraId="349C5E0F" w14:textId="479B0C54" w:rsidR="004A7D6F" w:rsidRPr="000A3BA6" w:rsidRDefault="003C1509" w:rsidP="00EA5B6F">
      <w:pPr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u w:val="single"/>
          <w:shd w:val="clear" w:color="auto" w:fill="FFFFFF"/>
        </w:rPr>
        <w:t>21</w:t>
      </w:r>
      <w:r w:rsidR="004A7D6F">
        <w:rPr>
          <w:rFonts w:cstheme="minorHAnsi"/>
          <w:color w:val="222222"/>
          <w:u w:val="single"/>
          <w:shd w:val="clear" w:color="auto" w:fill="FFFFFF"/>
        </w:rPr>
        <w:t>/</w:t>
      </w:r>
      <w:r w:rsidR="00A16C02">
        <w:rPr>
          <w:rFonts w:cstheme="minorHAnsi"/>
          <w:color w:val="222222"/>
          <w:u w:val="single"/>
          <w:shd w:val="clear" w:color="auto" w:fill="FFFFFF"/>
        </w:rPr>
        <w:t>0</w:t>
      </w:r>
      <w:r w:rsidR="007215C5">
        <w:rPr>
          <w:rFonts w:cstheme="minorHAnsi"/>
          <w:color w:val="222222"/>
          <w:u w:val="single"/>
          <w:shd w:val="clear" w:color="auto" w:fill="FFFFFF"/>
        </w:rPr>
        <w:t>3</w:t>
      </w:r>
      <w:r w:rsidR="004A7D6F">
        <w:rPr>
          <w:rFonts w:cstheme="minorHAnsi"/>
          <w:color w:val="222222"/>
          <w:u w:val="single"/>
          <w:shd w:val="clear" w:color="auto" w:fill="FFFFFF"/>
        </w:rPr>
        <w:t>/202</w:t>
      </w:r>
      <w:r w:rsidR="00A16C02">
        <w:rPr>
          <w:rFonts w:cstheme="minorHAnsi"/>
          <w:color w:val="222222"/>
          <w:u w:val="single"/>
          <w:shd w:val="clear" w:color="auto" w:fill="FFFFFF"/>
        </w:rPr>
        <w:t>2</w:t>
      </w:r>
    </w:p>
    <w:p w14:paraId="6ACCEE98" w14:textId="77777777" w:rsidR="008B21FF" w:rsidRPr="000A3BA6" w:rsidRDefault="008B21FF" w:rsidP="009C27A7">
      <w:pPr>
        <w:jc w:val="center"/>
        <w:rPr>
          <w:rFonts w:cstheme="minorHAnsi"/>
        </w:rPr>
      </w:pPr>
    </w:p>
    <w:p w14:paraId="33CF2E81" w14:textId="5E397048" w:rsidR="00001E17" w:rsidRDefault="00001E17" w:rsidP="00F13418">
      <w:pPr>
        <w:ind w:left="720" w:firstLine="0"/>
        <w:rPr>
          <w:rFonts w:cstheme="minorHAnsi"/>
        </w:rPr>
      </w:pPr>
    </w:p>
    <w:p w14:paraId="630A3422" w14:textId="09E18C5E" w:rsidR="001E4679" w:rsidRDefault="001E4679" w:rsidP="00F13418">
      <w:pPr>
        <w:ind w:left="720" w:firstLine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“</w:t>
      </w:r>
      <w:r w:rsidR="002F5BAD">
        <w:rPr>
          <w:rFonts w:cstheme="minorHAnsi"/>
          <w:b/>
          <w:bCs/>
          <w:sz w:val="28"/>
          <w:szCs w:val="28"/>
        </w:rPr>
        <w:t xml:space="preserve">Aprende todo sobre el ataque ARP </w:t>
      </w:r>
      <w:proofErr w:type="spellStart"/>
      <w:r w:rsidR="002F5BAD">
        <w:rPr>
          <w:rFonts w:cstheme="minorHAnsi"/>
          <w:b/>
          <w:bCs/>
          <w:sz w:val="28"/>
          <w:szCs w:val="28"/>
        </w:rPr>
        <w:t>Poisoning</w:t>
      </w:r>
      <w:proofErr w:type="spellEnd"/>
      <w:r w:rsidR="002F5BAD">
        <w:rPr>
          <w:rFonts w:cstheme="minorHAnsi"/>
          <w:b/>
          <w:bCs/>
          <w:sz w:val="28"/>
          <w:szCs w:val="28"/>
        </w:rPr>
        <w:t xml:space="preserve"> y Protégete</w:t>
      </w:r>
      <w:r w:rsidR="008F033F">
        <w:rPr>
          <w:rFonts w:cstheme="minorHAnsi"/>
          <w:b/>
          <w:bCs/>
          <w:sz w:val="28"/>
          <w:szCs w:val="28"/>
        </w:rPr>
        <w:t>”</w:t>
      </w:r>
    </w:p>
    <w:p w14:paraId="608DC4E0" w14:textId="2286BF12" w:rsidR="00664521" w:rsidRPr="00585CD4" w:rsidRDefault="00664521" w:rsidP="00D159A9">
      <w:pPr>
        <w:spacing w:line="360" w:lineRule="auto"/>
        <w:ind w:left="720" w:firstLine="0"/>
        <w:rPr>
          <w:rFonts w:cstheme="minorHAnsi"/>
          <w:b/>
          <w:bCs/>
          <w:sz w:val="25"/>
          <w:szCs w:val="25"/>
        </w:rPr>
      </w:pPr>
    </w:p>
    <w:p w14:paraId="18A7FB2D" w14:textId="4004D409" w:rsidR="00664521" w:rsidRPr="00585CD4" w:rsidRDefault="00E163DB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 w:rsidRPr="00585CD4">
        <w:rPr>
          <w:rFonts w:cstheme="minorHAnsi"/>
          <w:sz w:val="25"/>
          <w:szCs w:val="25"/>
        </w:rPr>
        <w:t xml:space="preserve">La lectura </w:t>
      </w:r>
      <w:r w:rsidR="00DA415F">
        <w:rPr>
          <w:rFonts w:cstheme="minorHAnsi"/>
          <w:sz w:val="25"/>
          <w:szCs w:val="25"/>
        </w:rPr>
        <w:t xml:space="preserve">“Aprende todo sobre el ataque ARP </w:t>
      </w:r>
      <w:proofErr w:type="spellStart"/>
      <w:r w:rsidR="00DA415F">
        <w:rPr>
          <w:rFonts w:cstheme="minorHAnsi"/>
          <w:sz w:val="25"/>
          <w:szCs w:val="25"/>
        </w:rPr>
        <w:t>Posoning</w:t>
      </w:r>
      <w:proofErr w:type="spellEnd"/>
      <w:r w:rsidR="00DA415F">
        <w:rPr>
          <w:rFonts w:cstheme="minorHAnsi"/>
          <w:sz w:val="25"/>
          <w:szCs w:val="25"/>
        </w:rPr>
        <w:t xml:space="preserve"> y </w:t>
      </w:r>
      <w:proofErr w:type="spellStart"/>
      <w:r w:rsidR="00DA415F">
        <w:rPr>
          <w:rFonts w:cstheme="minorHAnsi"/>
          <w:sz w:val="25"/>
          <w:szCs w:val="25"/>
        </w:rPr>
        <w:t>Protegete</w:t>
      </w:r>
      <w:proofErr w:type="spellEnd"/>
      <w:r w:rsidR="00DA415F">
        <w:rPr>
          <w:rFonts w:cstheme="minorHAnsi"/>
          <w:sz w:val="25"/>
          <w:szCs w:val="25"/>
        </w:rPr>
        <w:t>”</w:t>
      </w:r>
      <w:r w:rsidRPr="00585CD4">
        <w:rPr>
          <w:rFonts w:cstheme="minorHAnsi"/>
          <w:sz w:val="25"/>
          <w:szCs w:val="25"/>
        </w:rPr>
        <w:t xml:space="preserve"> me pareció muy interesante, este tema que </w:t>
      </w:r>
      <w:r w:rsidR="008668D8">
        <w:rPr>
          <w:rFonts w:cstheme="minorHAnsi"/>
          <w:sz w:val="25"/>
          <w:szCs w:val="25"/>
        </w:rPr>
        <w:t>ya llevamos viendo desde el principio del semestre me lla</w:t>
      </w:r>
      <w:r w:rsidRPr="00585CD4">
        <w:rPr>
          <w:rFonts w:cstheme="minorHAnsi"/>
          <w:sz w:val="25"/>
          <w:szCs w:val="25"/>
        </w:rPr>
        <w:t>ma mucho la atención y cualquier cosa relacionada a esta me hace leer más artículos como este y seguir investigando por mi parte, lo que me parece interesante de esta lectura es el cómo</w:t>
      </w:r>
      <w:r w:rsidR="002B4CC1" w:rsidRPr="00585CD4">
        <w:rPr>
          <w:rFonts w:cstheme="minorHAnsi"/>
          <w:sz w:val="25"/>
          <w:szCs w:val="25"/>
        </w:rPr>
        <w:t xml:space="preserve"> resalta un montón de aspectos nuevos que normalmente la gente no conoce sobre esto, dándonos a entender lo vulnerables que somo</w:t>
      </w:r>
      <w:r w:rsidRPr="00585CD4">
        <w:rPr>
          <w:rFonts w:cstheme="minorHAnsi"/>
          <w:sz w:val="25"/>
          <w:szCs w:val="25"/>
        </w:rPr>
        <w:t>s</w:t>
      </w:r>
      <w:r w:rsidR="002B4CC1" w:rsidRPr="00585CD4">
        <w:rPr>
          <w:rFonts w:cstheme="minorHAnsi"/>
          <w:sz w:val="25"/>
          <w:szCs w:val="25"/>
        </w:rPr>
        <w:t xml:space="preserve"> y en</w:t>
      </w:r>
      <w:r w:rsidR="00B470C9" w:rsidRPr="00585CD4">
        <w:rPr>
          <w:rFonts w:cstheme="minorHAnsi"/>
          <w:sz w:val="25"/>
          <w:szCs w:val="25"/>
        </w:rPr>
        <w:t xml:space="preserve"> la cantidad de riesgos que podemos estar sin darnos cuenta</w:t>
      </w:r>
      <w:r w:rsidR="00100B8D" w:rsidRPr="00585CD4">
        <w:rPr>
          <w:rFonts w:cstheme="minorHAnsi"/>
          <w:sz w:val="25"/>
          <w:szCs w:val="25"/>
        </w:rPr>
        <w:t>.</w:t>
      </w:r>
    </w:p>
    <w:p w14:paraId="3D1BD597" w14:textId="77777777" w:rsidR="00100B8D" w:rsidRPr="00585CD4" w:rsidRDefault="00100B8D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2D368DDB" w14:textId="270679A7" w:rsidR="00100B8D" w:rsidRPr="00585CD4" w:rsidRDefault="00100B8D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 w:rsidRPr="00585CD4">
        <w:rPr>
          <w:rFonts w:cstheme="minorHAnsi"/>
          <w:sz w:val="25"/>
          <w:szCs w:val="25"/>
        </w:rPr>
        <w:t xml:space="preserve">El </w:t>
      </w:r>
      <w:r w:rsidR="00ED48FD" w:rsidRPr="00585CD4">
        <w:rPr>
          <w:rFonts w:cstheme="minorHAnsi"/>
          <w:sz w:val="25"/>
          <w:szCs w:val="25"/>
        </w:rPr>
        <w:t>artículo</w:t>
      </w:r>
      <w:r w:rsidRPr="00585CD4">
        <w:rPr>
          <w:rFonts w:cstheme="minorHAnsi"/>
          <w:sz w:val="25"/>
          <w:szCs w:val="25"/>
        </w:rPr>
        <w:t xml:space="preserve"> es interesante </w:t>
      </w:r>
      <w:r w:rsidR="00ED48FD" w:rsidRPr="00585CD4">
        <w:rPr>
          <w:rFonts w:cstheme="minorHAnsi"/>
          <w:sz w:val="25"/>
          <w:szCs w:val="25"/>
        </w:rPr>
        <w:t>debido a</w:t>
      </w:r>
      <w:r w:rsidRPr="00585CD4">
        <w:rPr>
          <w:rFonts w:cstheme="minorHAnsi"/>
          <w:sz w:val="25"/>
          <w:szCs w:val="25"/>
        </w:rPr>
        <w:t xml:space="preserve"> que </w:t>
      </w:r>
      <w:r w:rsidR="00783633">
        <w:rPr>
          <w:rFonts w:cstheme="minorHAnsi"/>
          <w:sz w:val="25"/>
          <w:szCs w:val="25"/>
        </w:rPr>
        <w:t xml:space="preserve">nos habla </w:t>
      </w:r>
      <w:r w:rsidR="002C3BBA">
        <w:rPr>
          <w:rFonts w:cstheme="minorHAnsi"/>
          <w:sz w:val="25"/>
          <w:szCs w:val="25"/>
        </w:rPr>
        <w:t>del ataque</w:t>
      </w:r>
      <w:r w:rsidR="00BF1D02">
        <w:rPr>
          <w:rFonts w:cstheme="minorHAnsi"/>
          <w:sz w:val="25"/>
          <w:szCs w:val="25"/>
        </w:rPr>
        <w:t xml:space="preserve"> ARP </w:t>
      </w:r>
      <w:proofErr w:type="spellStart"/>
      <w:r w:rsidR="00BF1D02">
        <w:rPr>
          <w:rFonts w:cstheme="minorHAnsi"/>
          <w:sz w:val="25"/>
          <w:szCs w:val="25"/>
        </w:rPr>
        <w:t>Poisoning</w:t>
      </w:r>
      <w:proofErr w:type="spellEnd"/>
      <w:r w:rsidR="00BF1D02">
        <w:rPr>
          <w:rFonts w:cstheme="minorHAnsi"/>
          <w:sz w:val="25"/>
          <w:szCs w:val="25"/>
        </w:rPr>
        <w:t xml:space="preserve"> o también conocido como ARP </w:t>
      </w:r>
      <w:proofErr w:type="spellStart"/>
      <w:r w:rsidR="00BF1D02">
        <w:rPr>
          <w:rFonts w:cstheme="minorHAnsi"/>
          <w:sz w:val="25"/>
          <w:szCs w:val="25"/>
        </w:rPr>
        <w:t>Spoofing</w:t>
      </w:r>
      <w:proofErr w:type="spellEnd"/>
      <w:r w:rsidR="00506683">
        <w:rPr>
          <w:rFonts w:cstheme="minorHAnsi"/>
          <w:sz w:val="25"/>
          <w:szCs w:val="25"/>
        </w:rPr>
        <w:t xml:space="preserve"> el cual son nuevos términos que no hemos visto</w:t>
      </w:r>
      <w:r w:rsidR="003A08B1">
        <w:rPr>
          <w:rFonts w:cstheme="minorHAnsi"/>
          <w:sz w:val="25"/>
          <w:szCs w:val="25"/>
        </w:rPr>
        <w:t xml:space="preserve"> </w:t>
      </w:r>
      <w:r w:rsidR="003D1948">
        <w:rPr>
          <w:rFonts w:cstheme="minorHAnsi"/>
          <w:sz w:val="25"/>
          <w:szCs w:val="25"/>
        </w:rPr>
        <w:t xml:space="preserve">los cuales se relacionan con unos si vistos anteriormente y mencionados en clase, como Man in </w:t>
      </w:r>
      <w:proofErr w:type="spellStart"/>
      <w:r w:rsidR="003D1948">
        <w:rPr>
          <w:rFonts w:cstheme="minorHAnsi"/>
          <w:sz w:val="25"/>
          <w:szCs w:val="25"/>
        </w:rPr>
        <w:t>the</w:t>
      </w:r>
      <w:proofErr w:type="spellEnd"/>
      <w:r w:rsidR="003D1948">
        <w:rPr>
          <w:rFonts w:cstheme="minorHAnsi"/>
          <w:sz w:val="25"/>
          <w:szCs w:val="25"/>
        </w:rPr>
        <w:t xml:space="preserve"> </w:t>
      </w:r>
      <w:proofErr w:type="spellStart"/>
      <w:r w:rsidR="003D1948">
        <w:rPr>
          <w:rFonts w:cstheme="minorHAnsi"/>
          <w:sz w:val="25"/>
          <w:szCs w:val="25"/>
        </w:rPr>
        <w:t>Middle</w:t>
      </w:r>
      <w:proofErr w:type="spellEnd"/>
      <w:r w:rsidR="007054DA">
        <w:rPr>
          <w:rFonts w:cstheme="minorHAnsi"/>
          <w:sz w:val="25"/>
          <w:szCs w:val="25"/>
        </w:rPr>
        <w:t>, protocolos HTTPS y Kali Linux.</w:t>
      </w:r>
      <w:r w:rsidR="005E4477">
        <w:rPr>
          <w:rFonts w:cstheme="minorHAnsi"/>
          <w:sz w:val="25"/>
          <w:szCs w:val="25"/>
        </w:rPr>
        <w:t xml:space="preserve"> Esto siendo super interesante de leer ya que de esa forma uno comprende de forma mas sencilla</w:t>
      </w:r>
      <w:r w:rsidR="002C3BBA">
        <w:rPr>
          <w:rFonts w:cstheme="minorHAnsi"/>
          <w:sz w:val="25"/>
          <w:szCs w:val="25"/>
        </w:rPr>
        <w:t xml:space="preserve"> y uno aprende </w:t>
      </w:r>
      <w:r w:rsidR="00C37B33">
        <w:rPr>
          <w:rFonts w:cstheme="minorHAnsi"/>
          <w:sz w:val="25"/>
          <w:szCs w:val="25"/>
        </w:rPr>
        <w:t>más</w:t>
      </w:r>
      <w:r w:rsidR="002C3BBA">
        <w:rPr>
          <w:rFonts w:cstheme="minorHAnsi"/>
          <w:sz w:val="25"/>
          <w:szCs w:val="25"/>
        </w:rPr>
        <w:t xml:space="preserve"> fácil.</w:t>
      </w:r>
    </w:p>
    <w:p w14:paraId="61437EBD" w14:textId="77777777" w:rsidR="00747DD9" w:rsidRPr="00585CD4" w:rsidRDefault="00747DD9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728DB3E6" w14:textId="47F8D55E" w:rsidR="0066117B" w:rsidRPr="00585CD4" w:rsidRDefault="000C1A63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 w:rsidRPr="00585CD4">
        <w:rPr>
          <w:rFonts w:cstheme="minorHAnsi"/>
          <w:sz w:val="25"/>
          <w:szCs w:val="25"/>
        </w:rPr>
        <w:t xml:space="preserve">Me parece muy interesante como </w:t>
      </w:r>
      <w:r w:rsidR="00013764" w:rsidRPr="00585CD4">
        <w:rPr>
          <w:rFonts w:cstheme="minorHAnsi"/>
          <w:sz w:val="25"/>
          <w:szCs w:val="25"/>
        </w:rPr>
        <w:t>comienza esta lectura, ya que</w:t>
      </w:r>
      <w:r w:rsidR="006E6989" w:rsidRPr="00585CD4">
        <w:rPr>
          <w:rFonts w:cstheme="minorHAnsi"/>
          <w:sz w:val="25"/>
          <w:szCs w:val="25"/>
        </w:rPr>
        <w:t xml:space="preserve"> nos empieza </w:t>
      </w:r>
      <w:r w:rsidR="0066117B" w:rsidRPr="00585CD4">
        <w:rPr>
          <w:rFonts w:cstheme="minorHAnsi"/>
          <w:sz w:val="25"/>
          <w:szCs w:val="25"/>
        </w:rPr>
        <w:t xml:space="preserve">hablando </w:t>
      </w:r>
      <w:r w:rsidR="008B50E9">
        <w:rPr>
          <w:rFonts w:cstheme="minorHAnsi"/>
          <w:sz w:val="25"/>
          <w:szCs w:val="25"/>
        </w:rPr>
        <w:t xml:space="preserve">como </w:t>
      </w:r>
      <w:r w:rsidR="00DA070C">
        <w:rPr>
          <w:rFonts w:cstheme="minorHAnsi"/>
          <w:sz w:val="25"/>
          <w:szCs w:val="25"/>
        </w:rPr>
        <w:t xml:space="preserve">estos ataques </w:t>
      </w:r>
      <w:r w:rsidR="007548D0">
        <w:rPr>
          <w:rFonts w:cstheme="minorHAnsi"/>
          <w:sz w:val="25"/>
          <w:szCs w:val="25"/>
        </w:rPr>
        <w:t xml:space="preserve">ARP </w:t>
      </w:r>
      <w:proofErr w:type="spellStart"/>
      <w:r w:rsidR="007548D0">
        <w:rPr>
          <w:rFonts w:cstheme="minorHAnsi"/>
          <w:sz w:val="25"/>
          <w:szCs w:val="25"/>
        </w:rPr>
        <w:t>Poisoning</w:t>
      </w:r>
      <w:proofErr w:type="spellEnd"/>
      <w:r w:rsidR="007548D0">
        <w:rPr>
          <w:rFonts w:cstheme="minorHAnsi"/>
          <w:sz w:val="25"/>
          <w:szCs w:val="25"/>
        </w:rPr>
        <w:t xml:space="preserve"> son de los mas conocidos y mas peligrosos del mundo</w:t>
      </w:r>
      <w:r w:rsidR="005B7AE5">
        <w:rPr>
          <w:rFonts w:cstheme="minorHAnsi"/>
          <w:sz w:val="25"/>
          <w:szCs w:val="25"/>
        </w:rPr>
        <w:t xml:space="preserve">, mencionando de como un buen </w:t>
      </w:r>
      <w:r w:rsidR="00E8075C">
        <w:rPr>
          <w:rFonts w:cstheme="minorHAnsi"/>
          <w:sz w:val="25"/>
          <w:szCs w:val="25"/>
        </w:rPr>
        <w:t xml:space="preserve">Cracker podrá obtener cualquier tipo de información que se pueda interceptar entre la </w:t>
      </w:r>
      <w:r w:rsidR="007F3768">
        <w:rPr>
          <w:rFonts w:cstheme="minorHAnsi"/>
          <w:sz w:val="25"/>
          <w:szCs w:val="25"/>
        </w:rPr>
        <w:t>víctima</w:t>
      </w:r>
      <w:r w:rsidR="00E8075C">
        <w:rPr>
          <w:rFonts w:cstheme="minorHAnsi"/>
          <w:sz w:val="25"/>
          <w:szCs w:val="25"/>
        </w:rPr>
        <w:t xml:space="preserve"> y la conexión a Internet</w:t>
      </w:r>
      <w:r w:rsidR="00BA3E23">
        <w:rPr>
          <w:rFonts w:cstheme="minorHAnsi"/>
          <w:sz w:val="25"/>
          <w:szCs w:val="25"/>
        </w:rPr>
        <w:t xml:space="preserve">. Lo que me sorprende es que si el atacante es bueno puede convertir </w:t>
      </w:r>
      <w:r w:rsidR="007F3768">
        <w:rPr>
          <w:rFonts w:cstheme="minorHAnsi"/>
          <w:sz w:val="25"/>
          <w:szCs w:val="25"/>
        </w:rPr>
        <w:t>la seguridad de la victima de HTTPS a HTTP,</w:t>
      </w:r>
      <w:r w:rsidR="00451953">
        <w:rPr>
          <w:rFonts w:cstheme="minorHAnsi"/>
          <w:sz w:val="25"/>
          <w:szCs w:val="25"/>
        </w:rPr>
        <w:t xml:space="preserve"> dejando mucho mas en riesgo a la victima para los ataques que se puedan hacer.</w:t>
      </w:r>
    </w:p>
    <w:p w14:paraId="727D770C" w14:textId="524D0ADC" w:rsidR="0066117B" w:rsidRPr="00585CD4" w:rsidRDefault="0066117B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03291855" w14:textId="51492901" w:rsidR="000477B3" w:rsidRDefault="00CE6017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La lectura resalta que </w:t>
      </w:r>
      <w:r w:rsidR="002D00E4">
        <w:rPr>
          <w:rFonts w:cstheme="minorHAnsi"/>
          <w:sz w:val="25"/>
          <w:szCs w:val="25"/>
        </w:rPr>
        <w:t xml:space="preserve">sobre que es el protocolo ARP el cual permite </w:t>
      </w:r>
      <w:r w:rsidR="005F1E98">
        <w:rPr>
          <w:rFonts w:cstheme="minorHAnsi"/>
          <w:sz w:val="25"/>
          <w:szCs w:val="25"/>
        </w:rPr>
        <w:t xml:space="preserve">la comunicación entre los dispositivos de la misma red, este mismo </w:t>
      </w:r>
      <w:r w:rsidR="00445461">
        <w:rPr>
          <w:rFonts w:cstheme="minorHAnsi"/>
          <w:sz w:val="25"/>
          <w:szCs w:val="25"/>
        </w:rPr>
        <w:t xml:space="preserve">protocolo crea la tabla ARP donde muestra las </w:t>
      </w:r>
      <w:proofErr w:type="spellStart"/>
      <w:r w:rsidR="00445461">
        <w:rPr>
          <w:rFonts w:cstheme="minorHAnsi"/>
          <w:sz w:val="25"/>
          <w:szCs w:val="25"/>
        </w:rPr>
        <w:t>Ips</w:t>
      </w:r>
      <w:proofErr w:type="spellEnd"/>
      <w:r w:rsidR="00445461">
        <w:rPr>
          <w:rFonts w:cstheme="minorHAnsi"/>
          <w:sz w:val="25"/>
          <w:szCs w:val="25"/>
        </w:rPr>
        <w:t xml:space="preserve"> y </w:t>
      </w:r>
      <w:proofErr w:type="spellStart"/>
      <w:r w:rsidR="00445461">
        <w:rPr>
          <w:rFonts w:cstheme="minorHAnsi"/>
          <w:sz w:val="25"/>
          <w:szCs w:val="25"/>
        </w:rPr>
        <w:t>Macs</w:t>
      </w:r>
      <w:proofErr w:type="spellEnd"/>
      <w:r w:rsidR="00445461">
        <w:rPr>
          <w:rFonts w:cstheme="minorHAnsi"/>
          <w:sz w:val="25"/>
          <w:szCs w:val="25"/>
        </w:rPr>
        <w:t xml:space="preserve"> de los dispositivos conectados a la Red que estamos conectados,</w:t>
      </w:r>
      <w:r w:rsidR="00E2515D">
        <w:rPr>
          <w:rFonts w:cstheme="minorHAnsi"/>
          <w:sz w:val="25"/>
          <w:szCs w:val="25"/>
        </w:rPr>
        <w:t xml:space="preserve"> también nos informa de </w:t>
      </w:r>
      <w:proofErr w:type="spellStart"/>
      <w:r w:rsidR="00E2515D">
        <w:rPr>
          <w:rFonts w:cstheme="minorHAnsi"/>
          <w:sz w:val="25"/>
          <w:szCs w:val="25"/>
        </w:rPr>
        <w:t>como</w:t>
      </w:r>
      <w:proofErr w:type="spellEnd"/>
      <w:r w:rsidR="00E2515D">
        <w:rPr>
          <w:rFonts w:cstheme="minorHAnsi"/>
          <w:sz w:val="25"/>
          <w:szCs w:val="25"/>
        </w:rPr>
        <w:t xml:space="preserve"> </w:t>
      </w:r>
      <w:r w:rsidR="005966AA">
        <w:rPr>
          <w:rFonts w:cstheme="minorHAnsi"/>
          <w:sz w:val="25"/>
          <w:szCs w:val="25"/>
        </w:rPr>
        <w:t xml:space="preserve">se encarga además de la comunicación entre los dispositivos y el </w:t>
      </w:r>
      <w:proofErr w:type="spellStart"/>
      <w:r w:rsidR="005966AA">
        <w:rPr>
          <w:rFonts w:cstheme="minorHAnsi"/>
          <w:sz w:val="25"/>
          <w:szCs w:val="25"/>
        </w:rPr>
        <w:t>router</w:t>
      </w:r>
      <w:proofErr w:type="spellEnd"/>
      <w:r w:rsidR="005966AA">
        <w:rPr>
          <w:rFonts w:cstheme="minorHAnsi"/>
          <w:sz w:val="25"/>
          <w:szCs w:val="25"/>
        </w:rPr>
        <w:t xml:space="preserve">, esto debido a que el </w:t>
      </w:r>
      <w:proofErr w:type="spellStart"/>
      <w:r w:rsidR="005966AA">
        <w:rPr>
          <w:rFonts w:cstheme="minorHAnsi"/>
          <w:sz w:val="25"/>
          <w:szCs w:val="25"/>
        </w:rPr>
        <w:t>router</w:t>
      </w:r>
      <w:proofErr w:type="spellEnd"/>
      <w:r w:rsidR="005966AA">
        <w:rPr>
          <w:rFonts w:cstheme="minorHAnsi"/>
          <w:sz w:val="25"/>
          <w:szCs w:val="25"/>
        </w:rPr>
        <w:t xml:space="preserve"> tiene también una </w:t>
      </w:r>
      <w:proofErr w:type="spellStart"/>
      <w:r w:rsidR="005966AA">
        <w:rPr>
          <w:rFonts w:cstheme="minorHAnsi"/>
          <w:sz w:val="25"/>
          <w:szCs w:val="25"/>
        </w:rPr>
        <w:t>ip</w:t>
      </w:r>
      <w:proofErr w:type="spellEnd"/>
      <w:r w:rsidR="005966AA">
        <w:rPr>
          <w:rFonts w:cstheme="minorHAnsi"/>
          <w:sz w:val="25"/>
          <w:szCs w:val="25"/>
        </w:rPr>
        <w:t xml:space="preserve"> que pertenece en la red</w:t>
      </w:r>
      <w:r w:rsidR="00C57324">
        <w:rPr>
          <w:rFonts w:cstheme="minorHAnsi"/>
          <w:sz w:val="25"/>
          <w:szCs w:val="25"/>
        </w:rPr>
        <w:t xml:space="preserve"> lo que hará que este en la tabla ARP permitiendo la comunicación entre todos estos. </w:t>
      </w:r>
      <w:proofErr w:type="gramStart"/>
      <w:r w:rsidR="00C57324">
        <w:rPr>
          <w:rFonts w:cstheme="minorHAnsi"/>
          <w:sz w:val="25"/>
          <w:szCs w:val="25"/>
        </w:rPr>
        <w:t>Además</w:t>
      </w:r>
      <w:proofErr w:type="gramEnd"/>
      <w:r w:rsidR="00C57324">
        <w:rPr>
          <w:rFonts w:cstheme="minorHAnsi"/>
          <w:sz w:val="25"/>
          <w:szCs w:val="25"/>
        </w:rPr>
        <w:t xml:space="preserve"> los informa de como en el </w:t>
      </w:r>
      <w:r w:rsidR="00C57324">
        <w:rPr>
          <w:rFonts w:cstheme="minorHAnsi"/>
          <w:sz w:val="25"/>
          <w:szCs w:val="25"/>
        </w:rPr>
        <w:lastRenderedPageBreak/>
        <w:t>CMD de nuestro dispositivo podem</w:t>
      </w:r>
      <w:r w:rsidR="00F52922">
        <w:rPr>
          <w:rFonts w:cstheme="minorHAnsi"/>
          <w:sz w:val="25"/>
          <w:szCs w:val="25"/>
        </w:rPr>
        <w:t xml:space="preserve">os hacer revisión de esta tabla ARP con el comando </w:t>
      </w:r>
      <w:proofErr w:type="spellStart"/>
      <w:r w:rsidR="00F52922">
        <w:rPr>
          <w:rFonts w:cstheme="minorHAnsi"/>
          <w:sz w:val="25"/>
          <w:szCs w:val="25"/>
        </w:rPr>
        <w:t>arp</w:t>
      </w:r>
      <w:proofErr w:type="spellEnd"/>
      <w:r w:rsidR="00F52922">
        <w:rPr>
          <w:rFonts w:cstheme="minorHAnsi"/>
          <w:sz w:val="25"/>
          <w:szCs w:val="25"/>
        </w:rPr>
        <w:t xml:space="preserve"> -a.</w:t>
      </w:r>
    </w:p>
    <w:p w14:paraId="49E5892A" w14:textId="77777777" w:rsidR="00F52922" w:rsidRDefault="00F52922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7CCEFC82" w14:textId="64C6232C" w:rsidR="00F52922" w:rsidRDefault="00BB2288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 w:rsidRPr="00BB2288">
        <w:rPr>
          <w:rFonts w:cstheme="minorHAnsi"/>
          <w:noProof/>
          <w:sz w:val="25"/>
          <w:szCs w:val="25"/>
        </w:rPr>
        <w:drawing>
          <wp:inline distT="0" distB="0" distL="0" distR="0" wp14:anchorId="20403A5C" wp14:editId="2007644F">
            <wp:extent cx="5731510" cy="3255645"/>
            <wp:effectExtent l="0" t="0" r="254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9E76" w14:textId="77777777" w:rsidR="00820436" w:rsidRDefault="00820436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428B07A6" w14:textId="11648C10" w:rsidR="00C62BA5" w:rsidRDefault="00C6386D" w:rsidP="00C62BA5">
      <w:pPr>
        <w:spacing w:line="360" w:lineRule="auto"/>
        <w:ind w:left="720" w:firstLine="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Algo fundamental que nos cuenta el </w:t>
      </w:r>
      <w:r w:rsidR="00CF1058">
        <w:rPr>
          <w:rFonts w:cstheme="minorHAnsi"/>
          <w:sz w:val="25"/>
          <w:szCs w:val="25"/>
        </w:rPr>
        <w:t>artículo</w:t>
      </w:r>
      <w:r>
        <w:rPr>
          <w:rFonts w:cstheme="minorHAnsi"/>
          <w:sz w:val="25"/>
          <w:szCs w:val="25"/>
        </w:rPr>
        <w:t xml:space="preserve">, es </w:t>
      </w:r>
      <w:r w:rsidR="001A3D2E">
        <w:rPr>
          <w:rFonts w:cstheme="minorHAnsi"/>
          <w:sz w:val="25"/>
          <w:szCs w:val="25"/>
        </w:rPr>
        <w:t xml:space="preserve">sobre esta tabla ARP donde podemos ver la </w:t>
      </w:r>
      <w:proofErr w:type="spellStart"/>
      <w:r w:rsidR="001A3D2E">
        <w:rPr>
          <w:rFonts w:cstheme="minorHAnsi"/>
          <w:sz w:val="25"/>
          <w:szCs w:val="25"/>
        </w:rPr>
        <w:t>ip</w:t>
      </w:r>
      <w:proofErr w:type="spellEnd"/>
      <w:r w:rsidR="001A3D2E">
        <w:rPr>
          <w:rFonts w:cstheme="minorHAnsi"/>
          <w:sz w:val="25"/>
          <w:szCs w:val="25"/>
        </w:rPr>
        <w:t xml:space="preserve"> del </w:t>
      </w:r>
      <w:proofErr w:type="spellStart"/>
      <w:r w:rsidR="001A3D2E">
        <w:rPr>
          <w:rFonts w:cstheme="minorHAnsi"/>
          <w:sz w:val="25"/>
          <w:szCs w:val="25"/>
        </w:rPr>
        <w:t>router</w:t>
      </w:r>
      <w:proofErr w:type="spellEnd"/>
      <w:r w:rsidR="001A3D2E">
        <w:rPr>
          <w:rFonts w:cstheme="minorHAnsi"/>
          <w:sz w:val="25"/>
          <w:szCs w:val="25"/>
        </w:rPr>
        <w:t xml:space="preserve"> siendo esta normalmente como la primera</w:t>
      </w:r>
      <w:r w:rsidR="00E53316">
        <w:rPr>
          <w:rFonts w:cstheme="minorHAnsi"/>
          <w:sz w:val="25"/>
          <w:szCs w:val="25"/>
        </w:rPr>
        <w:t xml:space="preserve"> dirección IP de la subred (en mi ejemplo 192.168.0.1)</w:t>
      </w:r>
      <w:r w:rsidR="00210EC8">
        <w:rPr>
          <w:rFonts w:cstheme="minorHAnsi"/>
          <w:sz w:val="25"/>
          <w:szCs w:val="25"/>
        </w:rPr>
        <w:t xml:space="preserve">, en donde </w:t>
      </w:r>
      <w:r w:rsidR="005D0711">
        <w:rPr>
          <w:rFonts w:cstheme="minorHAnsi"/>
          <w:sz w:val="25"/>
          <w:szCs w:val="25"/>
        </w:rPr>
        <w:t xml:space="preserve">ahí es donde se especifican los ataques ARP </w:t>
      </w:r>
      <w:proofErr w:type="spellStart"/>
      <w:r w:rsidR="005D0711">
        <w:rPr>
          <w:rFonts w:cstheme="minorHAnsi"/>
          <w:sz w:val="25"/>
          <w:szCs w:val="25"/>
        </w:rPr>
        <w:t>Poisoning</w:t>
      </w:r>
      <w:proofErr w:type="spellEnd"/>
      <w:r w:rsidR="00B1119B">
        <w:rPr>
          <w:rFonts w:cstheme="minorHAnsi"/>
          <w:sz w:val="25"/>
          <w:szCs w:val="25"/>
        </w:rPr>
        <w:t xml:space="preserve">, y </w:t>
      </w:r>
      <w:proofErr w:type="spellStart"/>
      <w:r w:rsidR="00B1119B">
        <w:rPr>
          <w:rFonts w:cstheme="minorHAnsi"/>
          <w:sz w:val="25"/>
          <w:szCs w:val="25"/>
        </w:rPr>
        <w:t>mas</w:t>
      </w:r>
      <w:proofErr w:type="spellEnd"/>
      <w:r w:rsidR="00B1119B">
        <w:rPr>
          <w:rFonts w:cstheme="minorHAnsi"/>
          <w:sz w:val="25"/>
          <w:szCs w:val="25"/>
        </w:rPr>
        <w:t xml:space="preserve"> si se tiene en cuenta como el protocolo ARP no tiene por ningún lado seguridad </w:t>
      </w:r>
      <w:r w:rsidR="00124287">
        <w:rPr>
          <w:rFonts w:cstheme="minorHAnsi"/>
          <w:sz w:val="25"/>
          <w:szCs w:val="25"/>
        </w:rPr>
        <w:t xml:space="preserve">por lo cual cualquiera se </w:t>
      </w:r>
      <w:proofErr w:type="spellStart"/>
      <w:r w:rsidR="00124287">
        <w:rPr>
          <w:rFonts w:cstheme="minorHAnsi"/>
          <w:sz w:val="25"/>
          <w:szCs w:val="25"/>
        </w:rPr>
        <w:t>podria</w:t>
      </w:r>
      <w:proofErr w:type="spellEnd"/>
      <w:r w:rsidR="00124287">
        <w:rPr>
          <w:rFonts w:cstheme="minorHAnsi"/>
          <w:sz w:val="25"/>
          <w:szCs w:val="25"/>
        </w:rPr>
        <w:t xml:space="preserve"> hacer pasar por otro host de forma fácil y rápida sin que uno se de cuenta de esto</w:t>
      </w:r>
      <w:r w:rsidR="00440A07">
        <w:rPr>
          <w:rFonts w:cstheme="minorHAnsi"/>
          <w:sz w:val="25"/>
          <w:szCs w:val="25"/>
        </w:rPr>
        <w:t>, perfecto para realizar</w:t>
      </w:r>
      <w:r w:rsidR="00EC2B96">
        <w:rPr>
          <w:rFonts w:cstheme="minorHAnsi"/>
          <w:sz w:val="25"/>
          <w:szCs w:val="25"/>
        </w:rPr>
        <w:t xml:space="preserve"> el envenenamiento a la tabla para poder llegar a cumplir su objetivo sea cual sea (DoS o Man in </w:t>
      </w:r>
      <w:proofErr w:type="spellStart"/>
      <w:r w:rsidR="00EC2B96">
        <w:rPr>
          <w:rFonts w:cstheme="minorHAnsi"/>
          <w:sz w:val="25"/>
          <w:szCs w:val="25"/>
        </w:rPr>
        <w:t>the</w:t>
      </w:r>
      <w:proofErr w:type="spellEnd"/>
      <w:r w:rsidR="00EC2B96">
        <w:rPr>
          <w:rFonts w:cstheme="minorHAnsi"/>
          <w:sz w:val="25"/>
          <w:szCs w:val="25"/>
        </w:rPr>
        <w:t xml:space="preserve"> </w:t>
      </w:r>
      <w:proofErr w:type="spellStart"/>
      <w:r w:rsidR="00EC2B96">
        <w:rPr>
          <w:rFonts w:cstheme="minorHAnsi"/>
          <w:sz w:val="25"/>
          <w:szCs w:val="25"/>
        </w:rPr>
        <w:t>Middle</w:t>
      </w:r>
      <w:proofErr w:type="spellEnd"/>
      <w:r w:rsidR="00EC2B96">
        <w:rPr>
          <w:rFonts w:cstheme="minorHAnsi"/>
          <w:sz w:val="25"/>
          <w:szCs w:val="25"/>
        </w:rPr>
        <w:t>)</w:t>
      </w:r>
      <w:r w:rsidR="00440A07">
        <w:rPr>
          <w:rFonts w:cstheme="minorHAnsi"/>
          <w:sz w:val="25"/>
          <w:szCs w:val="25"/>
        </w:rPr>
        <w:t>.</w:t>
      </w:r>
    </w:p>
    <w:p w14:paraId="065BF29A" w14:textId="77777777" w:rsidR="00C62BA5" w:rsidRDefault="00C62BA5" w:rsidP="00C62BA5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60F57568" w14:textId="5B1BA732" w:rsidR="001A55E9" w:rsidRDefault="00ED0225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La razón que el ataque sea Dos o Man in </w:t>
      </w:r>
      <w:proofErr w:type="spellStart"/>
      <w:r>
        <w:rPr>
          <w:rFonts w:cstheme="minorHAnsi"/>
          <w:sz w:val="25"/>
          <w:szCs w:val="25"/>
        </w:rPr>
        <w:t>the</w:t>
      </w:r>
      <w:proofErr w:type="spellEnd"/>
      <w:r>
        <w:rPr>
          <w:rFonts w:cstheme="minorHAnsi"/>
          <w:sz w:val="25"/>
          <w:szCs w:val="25"/>
        </w:rPr>
        <w:t xml:space="preserve"> </w:t>
      </w:r>
      <w:proofErr w:type="spellStart"/>
      <w:r>
        <w:rPr>
          <w:rFonts w:cstheme="minorHAnsi"/>
          <w:sz w:val="25"/>
          <w:szCs w:val="25"/>
        </w:rPr>
        <w:t>Middle</w:t>
      </w:r>
      <w:proofErr w:type="spellEnd"/>
      <w:r>
        <w:rPr>
          <w:rFonts w:cstheme="minorHAnsi"/>
          <w:sz w:val="25"/>
          <w:szCs w:val="25"/>
        </w:rPr>
        <w:t xml:space="preserve"> depende de la </w:t>
      </w:r>
      <w:proofErr w:type="spellStart"/>
      <w:r>
        <w:rPr>
          <w:rFonts w:cstheme="minorHAnsi"/>
          <w:sz w:val="25"/>
          <w:szCs w:val="25"/>
        </w:rPr>
        <w:t>victima</w:t>
      </w:r>
      <w:proofErr w:type="spellEnd"/>
      <w:r>
        <w:rPr>
          <w:rFonts w:cstheme="minorHAnsi"/>
          <w:sz w:val="25"/>
          <w:szCs w:val="25"/>
        </w:rPr>
        <w:t xml:space="preserve">, a la hora </w:t>
      </w:r>
      <w:r w:rsidR="007356D4">
        <w:rPr>
          <w:rFonts w:cstheme="minorHAnsi"/>
          <w:sz w:val="25"/>
          <w:szCs w:val="25"/>
        </w:rPr>
        <w:t>de envenenar la tabla</w:t>
      </w:r>
      <w:r w:rsidR="0065616F">
        <w:rPr>
          <w:rFonts w:cstheme="minorHAnsi"/>
          <w:sz w:val="25"/>
          <w:szCs w:val="25"/>
        </w:rPr>
        <w:t xml:space="preserve"> y hacer que el </w:t>
      </w:r>
      <w:proofErr w:type="spellStart"/>
      <w:r w:rsidR="0065616F">
        <w:rPr>
          <w:rFonts w:cstheme="minorHAnsi"/>
          <w:sz w:val="25"/>
          <w:szCs w:val="25"/>
        </w:rPr>
        <w:t>ip</w:t>
      </w:r>
      <w:proofErr w:type="spellEnd"/>
      <w:r w:rsidR="0065616F">
        <w:rPr>
          <w:rFonts w:cstheme="minorHAnsi"/>
          <w:sz w:val="25"/>
          <w:szCs w:val="25"/>
        </w:rPr>
        <w:t xml:space="preserve"> visto anteriormente que es el </w:t>
      </w:r>
      <w:proofErr w:type="spellStart"/>
      <w:r w:rsidR="0065616F">
        <w:rPr>
          <w:rFonts w:cstheme="minorHAnsi"/>
          <w:sz w:val="25"/>
          <w:szCs w:val="25"/>
        </w:rPr>
        <w:t>router</w:t>
      </w:r>
      <w:proofErr w:type="spellEnd"/>
      <w:r w:rsidR="0065616F">
        <w:rPr>
          <w:rFonts w:cstheme="minorHAnsi"/>
          <w:sz w:val="25"/>
          <w:szCs w:val="25"/>
        </w:rPr>
        <w:t xml:space="preserve">, sea reemplazado por el </w:t>
      </w:r>
      <w:proofErr w:type="gramStart"/>
      <w:r w:rsidR="0065616F">
        <w:rPr>
          <w:rFonts w:cstheme="minorHAnsi"/>
          <w:sz w:val="25"/>
          <w:szCs w:val="25"/>
        </w:rPr>
        <w:t>Malware</w:t>
      </w:r>
      <w:proofErr w:type="gramEnd"/>
      <w:r w:rsidR="0065616F">
        <w:rPr>
          <w:rFonts w:cstheme="minorHAnsi"/>
          <w:sz w:val="25"/>
          <w:szCs w:val="25"/>
        </w:rPr>
        <w:t xml:space="preserve">, esto hace que la victima pueda reenviar </w:t>
      </w:r>
      <w:r w:rsidR="00BF2C10">
        <w:rPr>
          <w:rFonts w:cstheme="minorHAnsi"/>
          <w:sz w:val="25"/>
          <w:szCs w:val="25"/>
        </w:rPr>
        <w:t xml:space="preserve">las conexiones al </w:t>
      </w:r>
      <w:proofErr w:type="spellStart"/>
      <w:r w:rsidR="00BF2C10">
        <w:rPr>
          <w:rFonts w:cstheme="minorHAnsi"/>
          <w:sz w:val="25"/>
          <w:szCs w:val="25"/>
        </w:rPr>
        <w:t>router</w:t>
      </w:r>
      <w:proofErr w:type="spellEnd"/>
      <w:r w:rsidR="00BF2C10">
        <w:rPr>
          <w:rFonts w:cstheme="minorHAnsi"/>
          <w:sz w:val="25"/>
          <w:szCs w:val="25"/>
        </w:rPr>
        <w:t xml:space="preserve"> para salir a internet</w:t>
      </w:r>
      <w:r w:rsidR="005B1F79">
        <w:rPr>
          <w:rFonts w:cstheme="minorHAnsi"/>
          <w:sz w:val="25"/>
          <w:szCs w:val="25"/>
        </w:rPr>
        <w:t xml:space="preserve"> o así mismo no, en el caso que no se </w:t>
      </w:r>
      <w:r w:rsidR="00120575">
        <w:rPr>
          <w:rFonts w:cstheme="minorHAnsi"/>
          <w:sz w:val="25"/>
          <w:szCs w:val="25"/>
        </w:rPr>
        <w:t xml:space="preserve">vería un ataque DoS negándole la conexión a Internet, pero en el caso que si se </w:t>
      </w:r>
      <w:proofErr w:type="spellStart"/>
      <w:r w:rsidR="00120575">
        <w:rPr>
          <w:rFonts w:cstheme="minorHAnsi"/>
          <w:sz w:val="25"/>
          <w:szCs w:val="25"/>
        </w:rPr>
        <w:t>vera</w:t>
      </w:r>
      <w:proofErr w:type="spellEnd"/>
      <w:r w:rsidR="00120575">
        <w:rPr>
          <w:rFonts w:cstheme="minorHAnsi"/>
          <w:sz w:val="25"/>
          <w:szCs w:val="25"/>
        </w:rPr>
        <w:t xml:space="preserve"> un ataque </w:t>
      </w:r>
      <w:proofErr w:type="spellStart"/>
      <w:r w:rsidR="00120575">
        <w:rPr>
          <w:rFonts w:cstheme="minorHAnsi"/>
          <w:sz w:val="25"/>
          <w:szCs w:val="25"/>
        </w:rPr>
        <w:t>MitM</w:t>
      </w:r>
      <w:proofErr w:type="spellEnd"/>
      <w:r w:rsidR="0091131E">
        <w:rPr>
          <w:rFonts w:cstheme="minorHAnsi"/>
          <w:sz w:val="25"/>
          <w:szCs w:val="25"/>
        </w:rPr>
        <w:t>, permitiendo obtener toda la información y espiar todas las comunicaciones</w:t>
      </w:r>
      <w:r w:rsidR="003C7502">
        <w:rPr>
          <w:rFonts w:cstheme="minorHAnsi"/>
          <w:sz w:val="25"/>
          <w:szCs w:val="25"/>
        </w:rPr>
        <w:t>.</w:t>
      </w:r>
      <w:r w:rsidR="00780A85">
        <w:rPr>
          <w:rFonts w:cstheme="minorHAnsi"/>
          <w:sz w:val="25"/>
          <w:szCs w:val="25"/>
        </w:rPr>
        <w:t xml:space="preserve"> Hasta el punto de poder llegarse a hacerse pasar por el </w:t>
      </w:r>
      <w:r w:rsidR="00063F68">
        <w:rPr>
          <w:rFonts w:cstheme="minorHAnsi"/>
          <w:sz w:val="25"/>
          <w:szCs w:val="25"/>
        </w:rPr>
        <w:t>sin necesidad de robar Usuarios y Contraseñas.</w:t>
      </w:r>
    </w:p>
    <w:p w14:paraId="15F5F029" w14:textId="77777777" w:rsidR="00EA7C58" w:rsidRDefault="00EA7C58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2071D1F9" w14:textId="55E76938" w:rsidR="00EA7C58" w:rsidRDefault="00EA7C58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Para </w:t>
      </w:r>
      <w:r w:rsidR="007F6F53">
        <w:rPr>
          <w:rFonts w:cstheme="minorHAnsi"/>
          <w:sz w:val="25"/>
          <w:szCs w:val="25"/>
        </w:rPr>
        <w:t xml:space="preserve">que se pueda realizar este ataque el atacante debe </w:t>
      </w:r>
      <w:r w:rsidR="00EA5635">
        <w:rPr>
          <w:rFonts w:cstheme="minorHAnsi"/>
          <w:sz w:val="25"/>
          <w:szCs w:val="25"/>
        </w:rPr>
        <w:t xml:space="preserve">estar </w:t>
      </w:r>
      <w:r w:rsidR="00A8398F">
        <w:rPr>
          <w:rFonts w:cstheme="minorHAnsi"/>
          <w:sz w:val="25"/>
          <w:szCs w:val="25"/>
        </w:rPr>
        <w:t xml:space="preserve">en la misma red de la </w:t>
      </w:r>
      <w:r w:rsidR="00135E4E">
        <w:rPr>
          <w:rFonts w:cstheme="minorHAnsi"/>
          <w:sz w:val="25"/>
          <w:szCs w:val="25"/>
        </w:rPr>
        <w:t>víctima</w:t>
      </w:r>
      <w:r w:rsidR="00A8398F">
        <w:rPr>
          <w:rFonts w:cstheme="minorHAnsi"/>
          <w:sz w:val="25"/>
          <w:szCs w:val="25"/>
        </w:rPr>
        <w:t>,</w:t>
      </w:r>
      <w:r w:rsidR="00B67AC3">
        <w:rPr>
          <w:rFonts w:cstheme="minorHAnsi"/>
          <w:sz w:val="25"/>
          <w:szCs w:val="25"/>
        </w:rPr>
        <w:t xml:space="preserve"> y el ataque se debe realizar lanzando 2 ataques ARP </w:t>
      </w:r>
      <w:proofErr w:type="spellStart"/>
      <w:r w:rsidR="00B67AC3">
        <w:rPr>
          <w:rFonts w:cstheme="minorHAnsi"/>
          <w:sz w:val="25"/>
          <w:szCs w:val="25"/>
        </w:rPr>
        <w:t>Poisoning</w:t>
      </w:r>
      <w:proofErr w:type="spellEnd"/>
      <w:r w:rsidR="00E32467">
        <w:rPr>
          <w:rFonts w:cstheme="minorHAnsi"/>
          <w:sz w:val="25"/>
          <w:szCs w:val="25"/>
        </w:rPr>
        <w:t xml:space="preserve">, uno a la victima </w:t>
      </w:r>
      <w:r w:rsidR="00135E4E">
        <w:rPr>
          <w:rFonts w:cstheme="minorHAnsi"/>
          <w:sz w:val="25"/>
          <w:szCs w:val="25"/>
        </w:rPr>
        <w:t>haciéndonos</w:t>
      </w:r>
      <w:r w:rsidR="00E32467">
        <w:rPr>
          <w:rFonts w:cstheme="minorHAnsi"/>
          <w:sz w:val="25"/>
          <w:szCs w:val="25"/>
        </w:rPr>
        <w:t xml:space="preserve"> pasar como el </w:t>
      </w:r>
      <w:proofErr w:type="spellStart"/>
      <w:r w:rsidR="00E32467">
        <w:rPr>
          <w:rFonts w:cstheme="minorHAnsi"/>
          <w:sz w:val="25"/>
          <w:szCs w:val="25"/>
        </w:rPr>
        <w:t>router</w:t>
      </w:r>
      <w:proofErr w:type="spellEnd"/>
      <w:r w:rsidR="00E32467">
        <w:rPr>
          <w:rFonts w:cstheme="minorHAnsi"/>
          <w:sz w:val="25"/>
          <w:szCs w:val="25"/>
        </w:rPr>
        <w:t xml:space="preserve">, y otro al </w:t>
      </w:r>
      <w:proofErr w:type="spellStart"/>
      <w:r w:rsidR="00E32467">
        <w:rPr>
          <w:rFonts w:cstheme="minorHAnsi"/>
          <w:sz w:val="25"/>
          <w:szCs w:val="25"/>
        </w:rPr>
        <w:t>router</w:t>
      </w:r>
      <w:proofErr w:type="spellEnd"/>
      <w:r w:rsidR="00E32467">
        <w:rPr>
          <w:rFonts w:cstheme="minorHAnsi"/>
          <w:sz w:val="25"/>
          <w:szCs w:val="25"/>
        </w:rPr>
        <w:t xml:space="preserve"> </w:t>
      </w:r>
      <w:r w:rsidR="00135E4E">
        <w:rPr>
          <w:rFonts w:cstheme="minorHAnsi"/>
          <w:sz w:val="25"/>
          <w:szCs w:val="25"/>
        </w:rPr>
        <w:t>haciéndonos</w:t>
      </w:r>
      <w:r w:rsidR="00E32467">
        <w:rPr>
          <w:rFonts w:cstheme="minorHAnsi"/>
          <w:sz w:val="25"/>
          <w:szCs w:val="25"/>
        </w:rPr>
        <w:t xml:space="preserve"> pasar por la </w:t>
      </w:r>
      <w:r w:rsidR="00135E4E">
        <w:rPr>
          <w:rFonts w:cstheme="minorHAnsi"/>
          <w:sz w:val="25"/>
          <w:szCs w:val="25"/>
        </w:rPr>
        <w:t>víctima, esto haciendo que ya no se puedan comunicar entre estos si no que directamente con el atacante</w:t>
      </w:r>
      <w:r w:rsidR="00E32467">
        <w:rPr>
          <w:rFonts w:cstheme="minorHAnsi"/>
          <w:sz w:val="25"/>
          <w:szCs w:val="25"/>
        </w:rPr>
        <w:t>.</w:t>
      </w:r>
      <w:r w:rsidR="00135E4E">
        <w:rPr>
          <w:rFonts w:cstheme="minorHAnsi"/>
          <w:sz w:val="25"/>
          <w:szCs w:val="25"/>
        </w:rPr>
        <w:t xml:space="preserve"> </w:t>
      </w:r>
    </w:p>
    <w:p w14:paraId="3A0EEBC1" w14:textId="4F935C85" w:rsidR="00397F62" w:rsidRDefault="00397F62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 w:rsidRPr="00397F62">
        <w:rPr>
          <w:rFonts w:cstheme="minorHAnsi"/>
          <w:noProof/>
          <w:sz w:val="25"/>
          <w:szCs w:val="25"/>
        </w:rPr>
        <w:drawing>
          <wp:inline distT="0" distB="0" distL="0" distR="0" wp14:anchorId="635147EF" wp14:editId="3F52A8CD">
            <wp:extent cx="5731510" cy="3210560"/>
            <wp:effectExtent l="0" t="0" r="2540" b="889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9C6A" w14:textId="1BD7CF0A" w:rsidR="00397F62" w:rsidRPr="003B4ABC" w:rsidRDefault="00397F62" w:rsidP="00D159A9">
      <w:pPr>
        <w:spacing w:line="360" w:lineRule="auto"/>
        <w:ind w:left="720" w:firstLine="0"/>
        <w:rPr>
          <w:rFonts w:cstheme="minorHAnsi"/>
          <w:i/>
          <w:iCs/>
          <w:sz w:val="20"/>
          <w:szCs w:val="20"/>
          <w:u w:val="single"/>
        </w:rPr>
      </w:pPr>
      <w:r w:rsidRPr="003B4ABC">
        <w:rPr>
          <w:rFonts w:cstheme="minorHAnsi"/>
          <w:i/>
          <w:iCs/>
          <w:sz w:val="20"/>
          <w:szCs w:val="20"/>
          <w:u w:val="single"/>
        </w:rPr>
        <w:t xml:space="preserve">“Explicación ataques ARP </w:t>
      </w:r>
      <w:proofErr w:type="spellStart"/>
      <w:r w:rsidRPr="003B4ABC">
        <w:rPr>
          <w:rFonts w:cstheme="minorHAnsi"/>
          <w:i/>
          <w:iCs/>
          <w:sz w:val="20"/>
          <w:szCs w:val="20"/>
          <w:u w:val="single"/>
        </w:rPr>
        <w:t>Poisoning</w:t>
      </w:r>
      <w:proofErr w:type="spellEnd"/>
      <w:r w:rsidRPr="003B4ABC">
        <w:rPr>
          <w:rFonts w:cstheme="minorHAnsi"/>
          <w:i/>
          <w:iCs/>
          <w:sz w:val="20"/>
          <w:szCs w:val="20"/>
          <w:u w:val="single"/>
        </w:rPr>
        <w:t xml:space="preserve">” </w:t>
      </w:r>
      <w:r w:rsidR="00135E4E" w:rsidRPr="003B4ABC">
        <w:rPr>
          <w:rFonts w:cstheme="minorHAnsi"/>
          <w:i/>
          <w:iCs/>
          <w:sz w:val="20"/>
          <w:szCs w:val="20"/>
          <w:u w:val="single"/>
        </w:rPr>
        <w:t>https://www.redeszone.net/app/uploads-redeszone.net/2016/01/mitm_red.png</w:t>
      </w:r>
    </w:p>
    <w:p w14:paraId="66138B35" w14:textId="4104B2C2" w:rsidR="00EA7C58" w:rsidRDefault="00EA7C58" w:rsidP="008253E4">
      <w:pPr>
        <w:ind w:firstLine="0"/>
        <w:rPr>
          <w:rFonts w:cstheme="minorHAnsi"/>
          <w:sz w:val="25"/>
          <w:szCs w:val="25"/>
        </w:rPr>
      </w:pPr>
    </w:p>
    <w:p w14:paraId="66E4E12F" w14:textId="77777777" w:rsidR="003B4ABC" w:rsidRDefault="003B4ABC" w:rsidP="00EA7C58">
      <w:pPr>
        <w:rPr>
          <w:rFonts w:cstheme="minorHAnsi"/>
          <w:sz w:val="25"/>
          <w:szCs w:val="25"/>
        </w:rPr>
      </w:pPr>
    </w:p>
    <w:p w14:paraId="3AA25563" w14:textId="3BAE35DB" w:rsidR="00063F68" w:rsidRPr="003B4ABC" w:rsidRDefault="00063F68" w:rsidP="00D159A9">
      <w:pPr>
        <w:spacing w:line="360" w:lineRule="auto"/>
        <w:ind w:left="720" w:firstLine="0"/>
        <w:rPr>
          <w:rFonts w:cstheme="minorHAnsi"/>
          <w:b/>
          <w:bCs/>
          <w:sz w:val="25"/>
          <w:szCs w:val="25"/>
        </w:rPr>
      </w:pPr>
      <w:r w:rsidRPr="003B4ABC">
        <w:rPr>
          <w:rFonts w:cstheme="minorHAnsi"/>
          <w:b/>
          <w:bCs/>
          <w:color w:val="000000" w:themeColor="text1"/>
          <w:sz w:val="32"/>
          <w:szCs w:val="32"/>
        </w:rPr>
        <w:t>Referencias:</w:t>
      </w:r>
    </w:p>
    <w:p w14:paraId="43013921" w14:textId="77777777" w:rsidR="00063F68" w:rsidRPr="00EA7C58" w:rsidRDefault="00063F68" w:rsidP="00D159A9">
      <w:pPr>
        <w:spacing w:line="360" w:lineRule="auto"/>
        <w:ind w:left="720" w:firstLine="0"/>
        <w:rPr>
          <w:rFonts w:cstheme="minorHAnsi"/>
          <w:color w:val="000000" w:themeColor="text1"/>
          <w:sz w:val="25"/>
          <w:szCs w:val="25"/>
        </w:rPr>
      </w:pPr>
    </w:p>
    <w:p w14:paraId="1C4C33A9" w14:textId="43D8D5C7" w:rsidR="00063F68" w:rsidRPr="00EA7C58" w:rsidRDefault="008253E4" w:rsidP="00EA7C58">
      <w:pPr>
        <w:pStyle w:val="Prrafodelista"/>
        <w:numPr>
          <w:ilvl w:val="0"/>
          <w:numId w:val="18"/>
        </w:numPr>
        <w:spacing w:line="360" w:lineRule="auto"/>
        <w:rPr>
          <w:rFonts w:cstheme="minorHAnsi"/>
          <w:color w:val="000000" w:themeColor="text1"/>
          <w:sz w:val="25"/>
          <w:szCs w:val="25"/>
        </w:rPr>
      </w:pPr>
      <w:hyperlink r:id="rId16" w:history="1">
        <w:r w:rsidR="00EA7C58" w:rsidRPr="00EA7C58">
          <w:rPr>
            <w:rStyle w:val="Hipervnculo"/>
            <w:rFonts w:cstheme="minorHAnsi"/>
            <w:color w:val="000000" w:themeColor="text1"/>
            <w:sz w:val="25"/>
            <w:szCs w:val="25"/>
            <w:u w:val="none"/>
          </w:rPr>
          <w:t>https://www.redeszone.net/tutoriales/seguridad/que-es-ataque-arp-poisoning/</w:t>
        </w:r>
      </w:hyperlink>
    </w:p>
    <w:p w14:paraId="48D8BA5A" w14:textId="6C763A9B" w:rsidR="00063F68" w:rsidRPr="00EA7C58" w:rsidRDefault="008253E4" w:rsidP="00EA7C58">
      <w:pPr>
        <w:pStyle w:val="Prrafodelista"/>
        <w:numPr>
          <w:ilvl w:val="0"/>
          <w:numId w:val="18"/>
        </w:numPr>
        <w:spacing w:line="360" w:lineRule="auto"/>
        <w:rPr>
          <w:rFonts w:cstheme="minorHAnsi"/>
          <w:color w:val="000000" w:themeColor="text1"/>
          <w:sz w:val="25"/>
          <w:szCs w:val="25"/>
        </w:rPr>
      </w:pPr>
      <w:hyperlink r:id="rId17" w:history="1">
        <w:r w:rsidR="00EA7C58" w:rsidRPr="00EA7C58">
          <w:rPr>
            <w:rStyle w:val="Hipervnculo"/>
            <w:rFonts w:cstheme="minorHAnsi"/>
            <w:color w:val="000000" w:themeColor="text1"/>
            <w:sz w:val="25"/>
            <w:szCs w:val="25"/>
            <w:u w:val="none"/>
          </w:rPr>
          <w:t>https://www.ionos.es/digitalguide/servidores/know-how/arp-resolucion-de-direcciones-en-la-red/</w:t>
        </w:r>
      </w:hyperlink>
    </w:p>
    <w:p w14:paraId="37A5107C" w14:textId="7A015837" w:rsidR="00EA7C58" w:rsidRPr="008253E4" w:rsidRDefault="008253E4" w:rsidP="008253E4">
      <w:pPr>
        <w:pStyle w:val="Prrafodelista"/>
        <w:numPr>
          <w:ilvl w:val="0"/>
          <w:numId w:val="18"/>
        </w:numPr>
        <w:spacing w:line="360" w:lineRule="auto"/>
        <w:rPr>
          <w:rFonts w:cstheme="minorHAnsi"/>
          <w:color w:val="000000" w:themeColor="text1"/>
          <w:sz w:val="25"/>
          <w:szCs w:val="25"/>
        </w:rPr>
      </w:pPr>
      <w:hyperlink r:id="rId18" w:history="1">
        <w:r w:rsidR="00EA7C58" w:rsidRPr="00EA7C58">
          <w:rPr>
            <w:rStyle w:val="Hipervnculo"/>
            <w:rFonts w:cstheme="minorHAnsi"/>
            <w:color w:val="000000" w:themeColor="text1"/>
            <w:sz w:val="25"/>
            <w:szCs w:val="25"/>
            <w:u w:val="none"/>
          </w:rPr>
          <w:t>https://es.wikipedia.org/wiki/Protocolo_de_resoluci%C3%B3n_de_direcciones</w:t>
        </w:r>
      </w:hyperlink>
    </w:p>
    <w:sectPr w:rsidR="00EA7C58" w:rsidRPr="008253E4" w:rsidSect="003439BE">
      <w:headerReference w:type="first" r:id="rId19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AB4E" w14:textId="77777777" w:rsidR="00E3485B" w:rsidRDefault="00E3485B">
      <w:pPr>
        <w:spacing w:line="240" w:lineRule="auto"/>
      </w:pPr>
      <w:r>
        <w:separator/>
      </w:r>
    </w:p>
  </w:endnote>
  <w:endnote w:type="continuationSeparator" w:id="0">
    <w:p w14:paraId="3C6BFE55" w14:textId="77777777" w:rsidR="00E3485B" w:rsidRDefault="00E34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10017" w14:textId="77777777" w:rsidR="00E3485B" w:rsidRDefault="00E3485B">
      <w:pPr>
        <w:spacing w:line="240" w:lineRule="auto"/>
      </w:pPr>
      <w:r>
        <w:separator/>
      </w:r>
    </w:p>
  </w:footnote>
  <w:footnote w:type="continuationSeparator" w:id="0">
    <w:p w14:paraId="4996A753" w14:textId="77777777" w:rsidR="00E3485B" w:rsidRDefault="00E348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8D6C" w14:textId="64E5A3EF" w:rsidR="00A16C02" w:rsidRPr="00EA5B6F" w:rsidRDefault="00A16C02" w:rsidP="00A16C02">
    <w:pPr>
      <w:ind w:firstLine="0"/>
    </w:pPr>
    <w:r>
      <w:rPr>
        <w:rStyle w:val="Textoennegrita"/>
        <w:lang w:val="es-CO"/>
      </w:rPr>
      <w:t>COMENTARIOS DE LECTURA</w:t>
    </w:r>
    <w:r w:rsidR="000F3108">
      <w:rPr>
        <w:rStyle w:val="Textoennegrita"/>
        <w:lang w:val="es-CO"/>
      </w:rPr>
      <w:t xml:space="preserve"> #</w:t>
    </w:r>
    <w:r w:rsidR="003C1509">
      <w:rPr>
        <w:rStyle w:val="Textoennegrita"/>
        <w:lang w:val="es-CO"/>
      </w:rPr>
      <w:t>6</w:t>
    </w:r>
    <w:r>
      <w:rPr>
        <w:rStyle w:val="Textoennegrita"/>
        <w:lang w:val="es-CO"/>
      </w:rPr>
      <w:t xml:space="preserve">, </w:t>
    </w:r>
    <w:r>
      <w:t>Fundamentos Avanzados Ciber Seguridad</w:t>
    </w:r>
  </w:p>
  <w:p w14:paraId="1BA6BCFF" w14:textId="5B812B12" w:rsidR="005D546B" w:rsidRPr="00CA7819" w:rsidRDefault="005D546B">
    <w:pPr>
      <w:pStyle w:val="Encabezado"/>
      <w:rPr>
        <w:rStyle w:val="Textoennegrita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5D96B69"/>
    <w:multiLevelType w:val="hybridMultilevel"/>
    <w:tmpl w:val="27F07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430E3"/>
    <w:multiLevelType w:val="hybridMultilevel"/>
    <w:tmpl w:val="028283A6"/>
    <w:lvl w:ilvl="0" w:tplc="63F2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657278"/>
    <w:multiLevelType w:val="hybridMultilevel"/>
    <w:tmpl w:val="14B26A80"/>
    <w:lvl w:ilvl="0" w:tplc="678CF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6F6867"/>
    <w:multiLevelType w:val="hybridMultilevel"/>
    <w:tmpl w:val="1BDC394E"/>
    <w:lvl w:ilvl="0" w:tplc="E31AF70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B600B9"/>
    <w:multiLevelType w:val="hybridMultilevel"/>
    <w:tmpl w:val="84B6DC44"/>
    <w:lvl w:ilvl="0" w:tplc="E54A0C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4C5168"/>
    <w:multiLevelType w:val="hybridMultilevel"/>
    <w:tmpl w:val="C10EAA34"/>
    <w:lvl w:ilvl="0" w:tplc="20F00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7E510A"/>
    <w:multiLevelType w:val="hybridMultilevel"/>
    <w:tmpl w:val="647A30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12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FF"/>
    <w:rsid w:val="00001E17"/>
    <w:rsid w:val="000128EE"/>
    <w:rsid w:val="00013764"/>
    <w:rsid w:val="00013C54"/>
    <w:rsid w:val="00016675"/>
    <w:rsid w:val="000223AF"/>
    <w:rsid w:val="0002658B"/>
    <w:rsid w:val="000410C1"/>
    <w:rsid w:val="000477B3"/>
    <w:rsid w:val="00052219"/>
    <w:rsid w:val="00063F68"/>
    <w:rsid w:val="00065C38"/>
    <w:rsid w:val="000A23CC"/>
    <w:rsid w:val="000A3BA6"/>
    <w:rsid w:val="000B198E"/>
    <w:rsid w:val="000C1A63"/>
    <w:rsid w:val="000C6EB1"/>
    <w:rsid w:val="000D5AA1"/>
    <w:rsid w:val="000E7DD3"/>
    <w:rsid w:val="000F3108"/>
    <w:rsid w:val="00100B8D"/>
    <w:rsid w:val="0010426E"/>
    <w:rsid w:val="00116C06"/>
    <w:rsid w:val="00120575"/>
    <w:rsid w:val="00124287"/>
    <w:rsid w:val="00135E4E"/>
    <w:rsid w:val="00147C4E"/>
    <w:rsid w:val="0015066C"/>
    <w:rsid w:val="00154F6D"/>
    <w:rsid w:val="00162AF2"/>
    <w:rsid w:val="00191A87"/>
    <w:rsid w:val="001A3D2E"/>
    <w:rsid w:val="001A55E9"/>
    <w:rsid w:val="001C3698"/>
    <w:rsid w:val="001D5E60"/>
    <w:rsid w:val="001D65F1"/>
    <w:rsid w:val="001E230C"/>
    <w:rsid w:val="001E4679"/>
    <w:rsid w:val="00210EC8"/>
    <w:rsid w:val="002112FF"/>
    <w:rsid w:val="002371D9"/>
    <w:rsid w:val="002542D6"/>
    <w:rsid w:val="002614EE"/>
    <w:rsid w:val="00271D2B"/>
    <w:rsid w:val="00294D54"/>
    <w:rsid w:val="002B0404"/>
    <w:rsid w:val="002B1AE4"/>
    <w:rsid w:val="002B459E"/>
    <w:rsid w:val="002B4CC1"/>
    <w:rsid w:val="002C3BBA"/>
    <w:rsid w:val="002C6AFC"/>
    <w:rsid w:val="002D00E4"/>
    <w:rsid w:val="002F5BAD"/>
    <w:rsid w:val="002F63BC"/>
    <w:rsid w:val="00302652"/>
    <w:rsid w:val="00317B94"/>
    <w:rsid w:val="003407D0"/>
    <w:rsid w:val="003439BE"/>
    <w:rsid w:val="00352557"/>
    <w:rsid w:val="003707E4"/>
    <w:rsid w:val="003800B2"/>
    <w:rsid w:val="00387B6C"/>
    <w:rsid w:val="00397F62"/>
    <w:rsid w:val="003A08B1"/>
    <w:rsid w:val="003B4ABC"/>
    <w:rsid w:val="003B7136"/>
    <w:rsid w:val="003C1509"/>
    <w:rsid w:val="003C348C"/>
    <w:rsid w:val="003C7502"/>
    <w:rsid w:val="003D1948"/>
    <w:rsid w:val="003D5DDF"/>
    <w:rsid w:val="003E76B5"/>
    <w:rsid w:val="003E79FD"/>
    <w:rsid w:val="00426DB5"/>
    <w:rsid w:val="004327DE"/>
    <w:rsid w:val="0043294B"/>
    <w:rsid w:val="00440A07"/>
    <w:rsid w:val="0044332B"/>
    <w:rsid w:val="00445461"/>
    <w:rsid w:val="00451953"/>
    <w:rsid w:val="004A7D6F"/>
    <w:rsid w:val="004C4A83"/>
    <w:rsid w:val="004D21C0"/>
    <w:rsid w:val="00506683"/>
    <w:rsid w:val="0050772F"/>
    <w:rsid w:val="00525A08"/>
    <w:rsid w:val="00526CD0"/>
    <w:rsid w:val="005329D4"/>
    <w:rsid w:val="00544F7D"/>
    <w:rsid w:val="00552AA1"/>
    <w:rsid w:val="00560B9F"/>
    <w:rsid w:val="00575F09"/>
    <w:rsid w:val="00576B63"/>
    <w:rsid w:val="00585CD4"/>
    <w:rsid w:val="005966AA"/>
    <w:rsid w:val="005B1F79"/>
    <w:rsid w:val="005B7AE5"/>
    <w:rsid w:val="005C52D6"/>
    <w:rsid w:val="005D0711"/>
    <w:rsid w:val="005D546B"/>
    <w:rsid w:val="005E4477"/>
    <w:rsid w:val="005F1E98"/>
    <w:rsid w:val="00605FCC"/>
    <w:rsid w:val="00611C82"/>
    <w:rsid w:val="00617BA6"/>
    <w:rsid w:val="00623DFE"/>
    <w:rsid w:val="006307D1"/>
    <w:rsid w:val="006424B3"/>
    <w:rsid w:val="0065040F"/>
    <w:rsid w:val="00651661"/>
    <w:rsid w:val="0065616F"/>
    <w:rsid w:val="0066117B"/>
    <w:rsid w:val="00663415"/>
    <w:rsid w:val="00664521"/>
    <w:rsid w:val="00675F9C"/>
    <w:rsid w:val="006764FB"/>
    <w:rsid w:val="00683E28"/>
    <w:rsid w:val="00691B61"/>
    <w:rsid w:val="00692FED"/>
    <w:rsid w:val="006935F6"/>
    <w:rsid w:val="006E6989"/>
    <w:rsid w:val="006F7001"/>
    <w:rsid w:val="007054DA"/>
    <w:rsid w:val="00706C48"/>
    <w:rsid w:val="00707241"/>
    <w:rsid w:val="00712D98"/>
    <w:rsid w:val="007215C5"/>
    <w:rsid w:val="00732413"/>
    <w:rsid w:val="007356D4"/>
    <w:rsid w:val="0074184D"/>
    <w:rsid w:val="00741B6D"/>
    <w:rsid w:val="00747DD9"/>
    <w:rsid w:val="007548D0"/>
    <w:rsid w:val="007569F8"/>
    <w:rsid w:val="0076474B"/>
    <w:rsid w:val="00764FB3"/>
    <w:rsid w:val="00780998"/>
    <w:rsid w:val="00780A85"/>
    <w:rsid w:val="00783633"/>
    <w:rsid w:val="00785B83"/>
    <w:rsid w:val="00785DBB"/>
    <w:rsid w:val="007904C0"/>
    <w:rsid w:val="00790F4F"/>
    <w:rsid w:val="00792B28"/>
    <w:rsid w:val="007D32A2"/>
    <w:rsid w:val="007F3768"/>
    <w:rsid w:val="007F6F53"/>
    <w:rsid w:val="00820436"/>
    <w:rsid w:val="008235BC"/>
    <w:rsid w:val="008253E4"/>
    <w:rsid w:val="0082559F"/>
    <w:rsid w:val="0083621D"/>
    <w:rsid w:val="00837933"/>
    <w:rsid w:val="00840D2C"/>
    <w:rsid w:val="00840FCE"/>
    <w:rsid w:val="00850A2C"/>
    <w:rsid w:val="0085389A"/>
    <w:rsid w:val="00855D32"/>
    <w:rsid w:val="008668D8"/>
    <w:rsid w:val="00870B44"/>
    <w:rsid w:val="0087337C"/>
    <w:rsid w:val="008A7C20"/>
    <w:rsid w:val="008B21FF"/>
    <w:rsid w:val="008B50E9"/>
    <w:rsid w:val="008B636C"/>
    <w:rsid w:val="008C03E7"/>
    <w:rsid w:val="008C471D"/>
    <w:rsid w:val="008D2378"/>
    <w:rsid w:val="008D6E2E"/>
    <w:rsid w:val="008F033F"/>
    <w:rsid w:val="00902344"/>
    <w:rsid w:val="00906862"/>
    <w:rsid w:val="0091131E"/>
    <w:rsid w:val="009176BD"/>
    <w:rsid w:val="00972308"/>
    <w:rsid w:val="00985AAE"/>
    <w:rsid w:val="00986FD8"/>
    <w:rsid w:val="00992CD2"/>
    <w:rsid w:val="009A640A"/>
    <w:rsid w:val="009B5536"/>
    <w:rsid w:val="009C27A7"/>
    <w:rsid w:val="009C2A6C"/>
    <w:rsid w:val="009D65CF"/>
    <w:rsid w:val="00A16C02"/>
    <w:rsid w:val="00A20B36"/>
    <w:rsid w:val="00A33713"/>
    <w:rsid w:val="00A35AC8"/>
    <w:rsid w:val="00A45942"/>
    <w:rsid w:val="00A563C2"/>
    <w:rsid w:val="00A62FBD"/>
    <w:rsid w:val="00A71A9A"/>
    <w:rsid w:val="00A74F1C"/>
    <w:rsid w:val="00A8398F"/>
    <w:rsid w:val="00A8718C"/>
    <w:rsid w:val="00A96A7F"/>
    <w:rsid w:val="00AB194D"/>
    <w:rsid w:val="00AB57C2"/>
    <w:rsid w:val="00AC6DA3"/>
    <w:rsid w:val="00AD6253"/>
    <w:rsid w:val="00AE65FB"/>
    <w:rsid w:val="00AF6734"/>
    <w:rsid w:val="00B03F38"/>
    <w:rsid w:val="00B1119B"/>
    <w:rsid w:val="00B16878"/>
    <w:rsid w:val="00B36404"/>
    <w:rsid w:val="00B470C9"/>
    <w:rsid w:val="00B50426"/>
    <w:rsid w:val="00B56493"/>
    <w:rsid w:val="00B6713C"/>
    <w:rsid w:val="00B67AC3"/>
    <w:rsid w:val="00B9041B"/>
    <w:rsid w:val="00B92DDA"/>
    <w:rsid w:val="00BA15E4"/>
    <w:rsid w:val="00BA3E23"/>
    <w:rsid w:val="00BA522D"/>
    <w:rsid w:val="00BB2288"/>
    <w:rsid w:val="00BB595B"/>
    <w:rsid w:val="00BC5D5C"/>
    <w:rsid w:val="00BE6126"/>
    <w:rsid w:val="00BF1D02"/>
    <w:rsid w:val="00BF2C10"/>
    <w:rsid w:val="00C10330"/>
    <w:rsid w:val="00C147FE"/>
    <w:rsid w:val="00C332D9"/>
    <w:rsid w:val="00C37B33"/>
    <w:rsid w:val="00C40238"/>
    <w:rsid w:val="00C57324"/>
    <w:rsid w:val="00C62BA5"/>
    <w:rsid w:val="00C6386D"/>
    <w:rsid w:val="00C642AC"/>
    <w:rsid w:val="00C66843"/>
    <w:rsid w:val="00C81BCB"/>
    <w:rsid w:val="00CA7819"/>
    <w:rsid w:val="00CA79CF"/>
    <w:rsid w:val="00CC1F7D"/>
    <w:rsid w:val="00CC7936"/>
    <w:rsid w:val="00CD05EA"/>
    <w:rsid w:val="00CE6017"/>
    <w:rsid w:val="00CF1058"/>
    <w:rsid w:val="00CF24EE"/>
    <w:rsid w:val="00D0110A"/>
    <w:rsid w:val="00D018DD"/>
    <w:rsid w:val="00D159A9"/>
    <w:rsid w:val="00D21D92"/>
    <w:rsid w:val="00D22536"/>
    <w:rsid w:val="00D332AB"/>
    <w:rsid w:val="00D34131"/>
    <w:rsid w:val="00D36009"/>
    <w:rsid w:val="00D42DA9"/>
    <w:rsid w:val="00D55A94"/>
    <w:rsid w:val="00D5651D"/>
    <w:rsid w:val="00D74AC8"/>
    <w:rsid w:val="00D963C2"/>
    <w:rsid w:val="00DA070C"/>
    <w:rsid w:val="00DA292E"/>
    <w:rsid w:val="00DA415F"/>
    <w:rsid w:val="00DA4933"/>
    <w:rsid w:val="00DA6675"/>
    <w:rsid w:val="00DA7588"/>
    <w:rsid w:val="00DB2558"/>
    <w:rsid w:val="00DB537F"/>
    <w:rsid w:val="00DC44EC"/>
    <w:rsid w:val="00E10D1A"/>
    <w:rsid w:val="00E163DB"/>
    <w:rsid w:val="00E2515D"/>
    <w:rsid w:val="00E32467"/>
    <w:rsid w:val="00E3485B"/>
    <w:rsid w:val="00E53316"/>
    <w:rsid w:val="00E54F41"/>
    <w:rsid w:val="00E71A79"/>
    <w:rsid w:val="00E8075C"/>
    <w:rsid w:val="00E94518"/>
    <w:rsid w:val="00EA5635"/>
    <w:rsid w:val="00EA5B6F"/>
    <w:rsid w:val="00EA7C58"/>
    <w:rsid w:val="00EB19FC"/>
    <w:rsid w:val="00EC2B96"/>
    <w:rsid w:val="00ED0225"/>
    <w:rsid w:val="00ED21C9"/>
    <w:rsid w:val="00ED48FD"/>
    <w:rsid w:val="00EE305C"/>
    <w:rsid w:val="00EF11DC"/>
    <w:rsid w:val="00EF1235"/>
    <w:rsid w:val="00F04ED4"/>
    <w:rsid w:val="00F13418"/>
    <w:rsid w:val="00F257D7"/>
    <w:rsid w:val="00F279A5"/>
    <w:rsid w:val="00F36E5A"/>
    <w:rsid w:val="00F40EE1"/>
    <w:rsid w:val="00F4244E"/>
    <w:rsid w:val="00F52922"/>
    <w:rsid w:val="00F54D27"/>
    <w:rsid w:val="00F60702"/>
    <w:rsid w:val="00F60E0F"/>
    <w:rsid w:val="00FA290C"/>
    <w:rsid w:val="00FA5105"/>
    <w:rsid w:val="00F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213A2"/>
  <w15:chartTrackingRefBased/>
  <w15:docId w15:val="{2897140F-DAF6-4F6F-B374-10488700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aliases w:val="No Indent"/>
    <w:uiPriority w:val="2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kern w:val="24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kern w:val="24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kern w:val="24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kern w:val="24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DDDDDD" w:themeColor="accent1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4"/>
    <w:qFormat/>
    <w:pPr>
      <w:spacing w:before="240"/>
      <w:ind w:firstLine="0"/>
      <w:contextualSpacing/>
    </w:pPr>
  </w:style>
  <w:style w:type="character" w:styleId="Hipervnculo">
    <w:name w:val="Hyperlink"/>
    <w:basedOn w:val="Fuentedeprrafopredeter"/>
    <w:uiPriority w:val="99"/>
    <w:unhideWhenUsed/>
    <w:rsid w:val="008B21FF"/>
    <w:rPr>
      <w:color w:val="0000FF"/>
      <w:u w:val="single"/>
    </w:rPr>
  </w:style>
  <w:style w:type="paragraph" w:customStyle="1" w:styleId="intro">
    <w:name w:val="intro"/>
    <w:basedOn w:val="Normal"/>
    <w:rsid w:val="007D32A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992CD2"/>
    <w:rPr>
      <w:color w:val="605E5C"/>
      <w:shd w:val="clear" w:color="auto" w:fill="E1DFDD"/>
    </w:rPr>
  </w:style>
  <w:style w:type="character" w:customStyle="1" w:styleId="ya-q-full-text">
    <w:name w:val="ya-q-full-text"/>
    <w:basedOn w:val="Fuentedeprrafopredeter"/>
    <w:rsid w:val="00986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aniel.olarte01@correo.usa.edu.co" TargetMode="External"/><Relationship Id="rId18" Type="http://schemas.openxmlformats.org/officeDocument/2006/relationships/hyperlink" Target="https://es.wikipedia.org/wiki/Protocolo_de_resoluci%C3%B3n_de_direccione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ionos.es/digitalguide/servidores/know-how/arp-resolucion-de-direcciones-en-la-re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redeszone.net/tutoriales/seguridad/que-es-ataque-arp-poisonin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Informe%20de%20estilo%20APA%20(6.&#170;%20edici&#243;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Escrito sobre ¿Qué le falta al país en materia económica para terminar de despegar este 2019?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>
  <b:Source>
    <b:Tag>Artículo</b:Tag>
    <b:SourceType>JournalArticle</b:SourceType>
    <b:Guid>{BFB980C5-7073-4B5B-B040-F54A07026967}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1</b:RefOrder>
  </b:Source>
  <b:Source>
    <b:Tag>Último</b:Tag>
    <b:SourceType>Book</b:SourceType>
    <b:Guid>{86FDC703-CF0F-48BC-92FF-994867E386B3}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EBC39D86-0A7D-4527-A709-222AA14A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</Template>
  <TotalTime>147</TotalTime>
  <Pages>4</Pages>
  <Words>733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olarte</dc:creator>
  <cp:keywords/>
  <dc:description/>
  <cp:lastModifiedBy>daniel olarte</cp:lastModifiedBy>
  <cp:revision>62</cp:revision>
  <dcterms:created xsi:type="dcterms:W3CDTF">2022-03-22T03:42:00Z</dcterms:created>
  <dcterms:modified xsi:type="dcterms:W3CDTF">2022-03-22T06:08:00Z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