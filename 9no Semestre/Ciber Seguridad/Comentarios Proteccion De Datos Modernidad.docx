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8CA9E" w14:textId="77234788" w:rsidR="005D546B" w:rsidRPr="00F04ED4" w:rsidRDefault="000F3108" w:rsidP="00663415">
      <w:pPr>
        <w:pStyle w:val="Ttul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22B0BE0F" wp14:editId="0F339F89">
            <wp:simplePos x="0" y="0"/>
            <wp:positionH relativeFrom="column">
              <wp:posOffset>3395207</wp:posOffset>
            </wp:positionH>
            <wp:positionV relativeFrom="paragraph">
              <wp:posOffset>-195801</wp:posOffset>
            </wp:positionV>
            <wp:extent cx="3021496" cy="692497"/>
            <wp:effectExtent l="0" t="0" r="0" b="0"/>
            <wp:wrapNone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457" cy="695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C02">
        <w:rPr>
          <w:rFonts w:asciiTheme="minorHAnsi" w:hAnsiTheme="minorHAnsi" w:cstheme="minorHAnsi"/>
          <w:sz w:val="48"/>
          <w:szCs w:val="48"/>
        </w:rPr>
        <w:t>COMENTARIOS LECTURA</w:t>
      </w:r>
      <w:r w:rsidR="00C642AC">
        <w:rPr>
          <w:rFonts w:asciiTheme="minorHAnsi" w:hAnsiTheme="minorHAnsi" w:cstheme="minorHAnsi"/>
          <w:sz w:val="48"/>
          <w:szCs w:val="48"/>
        </w:rPr>
        <w:t xml:space="preserve"> #</w:t>
      </w:r>
      <w:r w:rsidR="006278FA">
        <w:rPr>
          <w:rFonts w:asciiTheme="minorHAnsi" w:hAnsiTheme="minorHAnsi" w:cstheme="minorHAnsi"/>
          <w:sz w:val="48"/>
          <w:szCs w:val="48"/>
        </w:rPr>
        <w:t>9</w:t>
      </w:r>
    </w:p>
    <w:p w14:paraId="77EAEC6D" w14:textId="0A7D055E" w:rsidR="00EA5B6F" w:rsidRDefault="00EA5B6F" w:rsidP="00EA5B6F"/>
    <w:p w14:paraId="79438CAF" w14:textId="71373A7E" w:rsidR="00EA5B6F" w:rsidRDefault="00EA5B6F" w:rsidP="00EA5B6F"/>
    <w:p w14:paraId="6ECBDDF2" w14:textId="77777777" w:rsidR="00F4244E" w:rsidRDefault="00F4244E" w:rsidP="00EA5B6F"/>
    <w:p w14:paraId="5B572233" w14:textId="77777777" w:rsidR="00A16C02" w:rsidRDefault="00A16C02" w:rsidP="00A16C02">
      <w:pPr>
        <w:ind w:firstLine="0"/>
      </w:pPr>
    </w:p>
    <w:p w14:paraId="26DF70B1" w14:textId="23B113F3" w:rsidR="00EA5B6F" w:rsidRPr="00EA5B6F" w:rsidRDefault="00A16C02" w:rsidP="00A16C02">
      <w:pPr>
        <w:ind w:firstLine="0"/>
        <w:jc w:val="center"/>
      </w:pPr>
      <w:r>
        <w:t>Fundamentos Avanzados Ciber Seguridad</w:t>
      </w:r>
    </w:p>
    <w:p w14:paraId="79A1F872" w14:textId="6764595C" w:rsidR="005D546B" w:rsidRDefault="008B21FF" w:rsidP="00A16C02">
      <w:pPr>
        <w:pStyle w:val="Ttulo21"/>
        <w:rPr>
          <w:rFonts w:cstheme="minorHAnsi"/>
        </w:rPr>
      </w:pPr>
      <w:r w:rsidRPr="000A3BA6">
        <w:rPr>
          <w:rFonts w:cstheme="minorHAnsi"/>
        </w:rPr>
        <w:t>Daniel Alejandro Olarte Ávila</w:t>
      </w:r>
    </w:p>
    <w:p w14:paraId="55C52094" w14:textId="77777777" w:rsidR="005D546B" w:rsidRPr="000A3BA6" w:rsidRDefault="008B21FF" w:rsidP="00CA7819">
      <w:pPr>
        <w:pStyle w:val="Ttulo21"/>
        <w:rPr>
          <w:rFonts w:cstheme="minorHAnsi"/>
        </w:rPr>
      </w:pPr>
      <w:r w:rsidRPr="000A3BA6">
        <w:rPr>
          <w:rFonts w:cstheme="minorHAnsi"/>
        </w:rPr>
        <w:t>Universidad Sergio Arboleda</w:t>
      </w:r>
    </w:p>
    <w:p w14:paraId="00683589" w14:textId="77777777" w:rsidR="0015066C" w:rsidRDefault="0015066C" w:rsidP="00EA5B6F">
      <w:pPr>
        <w:jc w:val="center"/>
        <w:rPr>
          <w:rFonts w:cstheme="minorHAnsi"/>
        </w:rPr>
      </w:pPr>
    </w:p>
    <w:p w14:paraId="31AC4540" w14:textId="77777777" w:rsidR="0015066C" w:rsidRDefault="0015066C" w:rsidP="00EA5B6F">
      <w:pPr>
        <w:jc w:val="center"/>
        <w:rPr>
          <w:rFonts w:cstheme="minorHAnsi"/>
        </w:rPr>
      </w:pPr>
    </w:p>
    <w:p w14:paraId="6F0E5699" w14:textId="77777777" w:rsidR="0015066C" w:rsidRDefault="0015066C" w:rsidP="00EA5B6F">
      <w:pPr>
        <w:jc w:val="center"/>
        <w:rPr>
          <w:rFonts w:cstheme="minorHAnsi"/>
        </w:rPr>
      </w:pPr>
    </w:p>
    <w:p w14:paraId="7E1509F6" w14:textId="7CC3739D" w:rsidR="0015066C" w:rsidRDefault="0015066C" w:rsidP="00F4244E">
      <w:pPr>
        <w:ind w:firstLine="0"/>
        <w:rPr>
          <w:rFonts w:cstheme="minorHAnsi"/>
        </w:rPr>
      </w:pPr>
    </w:p>
    <w:p w14:paraId="359B3EED" w14:textId="6969D0DE" w:rsidR="00D42DA9" w:rsidRDefault="008B21FF" w:rsidP="00EA5B6F">
      <w:pPr>
        <w:jc w:val="center"/>
        <w:rPr>
          <w:rFonts w:cstheme="minorHAnsi"/>
          <w:color w:val="222222"/>
          <w:shd w:val="clear" w:color="auto" w:fill="FFFFFF"/>
        </w:rPr>
      </w:pPr>
      <w:r w:rsidRPr="000A3BA6">
        <w:rPr>
          <w:rFonts w:cstheme="minorHAnsi"/>
        </w:rPr>
        <w:t xml:space="preserve">Universidad Sergio </w:t>
      </w:r>
      <w:r w:rsidR="00E10D1A" w:rsidRPr="000A3BA6">
        <w:rPr>
          <w:rFonts w:cstheme="minorHAnsi"/>
        </w:rPr>
        <w:t>Arboleda Cl.</w:t>
      </w:r>
      <w:r w:rsidRPr="000A3BA6">
        <w:rPr>
          <w:rFonts w:cstheme="minorHAnsi"/>
          <w:color w:val="222222"/>
          <w:shd w:val="clear" w:color="auto" w:fill="FFFFFF"/>
        </w:rPr>
        <w:t xml:space="preserve"> 74 #14-14</w:t>
      </w:r>
    </w:p>
    <w:p w14:paraId="404C764C" w14:textId="6CBA348F" w:rsidR="008B21FF" w:rsidRPr="000A3BA6" w:rsidRDefault="008B21FF" w:rsidP="00EA5B6F">
      <w:pPr>
        <w:jc w:val="center"/>
        <w:rPr>
          <w:rFonts w:cstheme="minorHAnsi"/>
          <w:color w:val="222222"/>
          <w:shd w:val="clear" w:color="auto" w:fill="FFFFFF"/>
        </w:rPr>
      </w:pPr>
      <w:r w:rsidRPr="000A3BA6">
        <w:rPr>
          <w:rFonts w:cstheme="minorHAnsi"/>
          <w:color w:val="222222"/>
          <w:shd w:val="clear" w:color="auto" w:fill="FFFFFF"/>
        </w:rPr>
        <w:t>Bogotá</w:t>
      </w:r>
      <w:r w:rsidR="004A7D6F">
        <w:rPr>
          <w:rFonts w:cstheme="minorHAnsi"/>
          <w:color w:val="222222"/>
          <w:shd w:val="clear" w:color="auto" w:fill="FFFFFF"/>
        </w:rPr>
        <w:t>, Colombia</w:t>
      </w:r>
    </w:p>
    <w:p w14:paraId="50630CC3" w14:textId="19216820" w:rsidR="008B21FF" w:rsidRDefault="008B21FF" w:rsidP="00EA5B6F">
      <w:pPr>
        <w:jc w:val="center"/>
        <w:rPr>
          <w:rStyle w:val="Hipervnculo"/>
          <w:rFonts w:cstheme="minorHAnsi"/>
          <w:shd w:val="clear" w:color="auto" w:fill="FFFFFF"/>
        </w:rPr>
      </w:pPr>
      <w:r w:rsidRPr="000A3BA6">
        <w:rPr>
          <w:rFonts w:cstheme="minorHAnsi"/>
          <w:color w:val="222222"/>
          <w:shd w:val="clear" w:color="auto" w:fill="FFFFFF"/>
        </w:rPr>
        <w:t xml:space="preserve">Correo: </w:t>
      </w:r>
      <w:hyperlink r:id="rId13" w:history="1">
        <w:r w:rsidR="00CA7819" w:rsidRPr="001D5E60">
          <w:rPr>
            <w:rStyle w:val="Hipervnculo"/>
            <w:rFonts w:cstheme="minorHAnsi"/>
            <w:color w:val="000000" w:themeColor="text1"/>
            <w:u w:val="none"/>
            <w:shd w:val="clear" w:color="auto" w:fill="FFFFFF"/>
          </w:rPr>
          <w:t>daniel.olarte01@correo.usa.edu.co</w:t>
        </w:r>
      </w:hyperlink>
    </w:p>
    <w:p w14:paraId="035FA439" w14:textId="396D6637" w:rsidR="00837933" w:rsidRPr="00837933" w:rsidRDefault="00837933" w:rsidP="00EA5B6F">
      <w:pPr>
        <w:jc w:val="center"/>
        <w:rPr>
          <w:rFonts w:cstheme="minorHAnsi"/>
          <w:shd w:val="clear" w:color="auto" w:fill="FFFFFF"/>
        </w:rPr>
      </w:pPr>
      <w:r>
        <w:rPr>
          <w:rStyle w:val="Hipervnculo"/>
          <w:rFonts w:cstheme="minorHAnsi"/>
          <w:color w:val="auto"/>
          <w:u w:val="none"/>
          <w:shd w:val="clear" w:color="auto" w:fill="FFFFFF"/>
        </w:rPr>
        <w:t xml:space="preserve">Escuela de Ciencias Exactas e </w:t>
      </w:r>
      <w:r w:rsidR="00E10D1A">
        <w:rPr>
          <w:rStyle w:val="Hipervnculo"/>
          <w:rFonts w:cstheme="minorHAnsi"/>
          <w:color w:val="auto"/>
          <w:u w:val="none"/>
          <w:shd w:val="clear" w:color="auto" w:fill="FFFFFF"/>
        </w:rPr>
        <w:t>Ingeniería</w:t>
      </w:r>
    </w:p>
    <w:p w14:paraId="02ED75CD" w14:textId="3DCB6B83" w:rsidR="005D546B" w:rsidRDefault="008B21FF" w:rsidP="00EA5B6F">
      <w:pPr>
        <w:jc w:val="center"/>
        <w:rPr>
          <w:rFonts w:cstheme="minorHAnsi"/>
          <w:color w:val="222222"/>
          <w:u w:val="single"/>
          <w:shd w:val="clear" w:color="auto" w:fill="FFFFFF"/>
        </w:rPr>
      </w:pPr>
      <w:r w:rsidRPr="000A3BA6">
        <w:rPr>
          <w:rFonts w:cstheme="minorHAnsi"/>
          <w:color w:val="222222"/>
          <w:shd w:val="clear" w:color="auto" w:fill="FFFFFF"/>
        </w:rPr>
        <w:t xml:space="preserve">Profesor: </w:t>
      </w:r>
      <w:r w:rsidR="00A16C02">
        <w:rPr>
          <w:rFonts w:cstheme="minorHAnsi"/>
          <w:color w:val="222222"/>
          <w:shd w:val="clear" w:color="auto" w:fill="FFFFFF"/>
        </w:rPr>
        <w:t>Juan Carlos Galindo Piraquive</w:t>
      </w:r>
    </w:p>
    <w:p w14:paraId="349C5E0F" w14:textId="5EF6F13A" w:rsidR="004A7D6F" w:rsidRPr="000A3BA6" w:rsidRDefault="006278FA" w:rsidP="00EA5B6F">
      <w:pPr>
        <w:jc w:val="center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u w:val="single"/>
          <w:shd w:val="clear" w:color="auto" w:fill="FFFFFF"/>
        </w:rPr>
        <w:t>10</w:t>
      </w:r>
      <w:r w:rsidR="004A7D6F">
        <w:rPr>
          <w:rFonts w:cstheme="minorHAnsi"/>
          <w:color w:val="222222"/>
          <w:u w:val="single"/>
          <w:shd w:val="clear" w:color="auto" w:fill="FFFFFF"/>
        </w:rPr>
        <w:t>/</w:t>
      </w:r>
      <w:r w:rsidR="00A16C02">
        <w:rPr>
          <w:rFonts w:cstheme="minorHAnsi"/>
          <w:color w:val="222222"/>
          <w:u w:val="single"/>
          <w:shd w:val="clear" w:color="auto" w:fill="FFFFFF"/>
        </w:rPr>
        <w:t>0</w:t>
      </w:r>
      <w:r>
        <w:rPr>
          <w:rFonts w:cstheme="minorHAnsi"/>
          <w:color w:val="222222"/>
          <w:u w:val="single"/>
          <w:shd w:val="clear" w:color="auto" w:fill="FFFFFF"/>
        </w:rPr>
        <w:t>5</w:t>
      </w:r>
      <w:r w:rsidR="004A7D6F">
        <w:rPr>
          <w:rFonts w:cstheme="minorHAnsi"/>
          <w:color w:val="222222"/>
          <w:u w:val="single"/>
          <w:shd w:val="clear" w:color="auto" w:fill="FFFFFF"/>
        </w:rPr>
        <w:t>/202</w:t>
      </w:r>
      <w:r w:rsidR="00A16C02">
        <w:rPr>
          <w:rFonts w:cstheme="minorHAnsi"/>
          <w:color w:val="222222"/>
          <w:u w:val="single"/>
          <w:shd w:val="clear" w:color="auto" w:fill="FFFFFF"/>
        </w:rPr>
        <w:t>2</w:t>
      </w:r>
    </w:p>
    <w:p w14:paraId="6ACCEE98" w14:textId="77777777" w:rsidR="008B21FF" w:rsidRPr="000A3BA6" w:rsidRDefault="008B21FF" w:rsidP="009C27A7">
      <w:pPr>
        <w:jc w:val="center"/>
        <w:rPr>
          <w:rFonts w:cstheme="minorHAnsi"/>
        </w:rPr>
      </w:pPr>
    </w:p>
    <w:p w14:paraId="33CF2E81" w14:textId="5E397048" w:rsidR="00001E17" w:rsidRDefault="00001E17" w:rsidP="00F13418">
      <w:pPr>
        <w:ind w:left="720" w:firstLine="0"/>
        <w:rPr>
          <w:rFonts w:cstheme="minorHAnsi"/>
        </w:rPr>
      </w:pPr>
    </w:p>
    <w:p w14:paraId="630A3422" w14:textId="15DDE21F" w:rsidR="001E4679" w:rsidRDefault="001E4679" w:rsidP="00F13418">
      <w:pPr>
        <w:ind w:left="720" w:firstLine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“</w:t>
      </w:r>
      <w:r w:rsidR="00A250C9">
        <w:rPr>
          <w:rFonts w:cstheme="minorHAnsi"/>
          <w:b/>
          <w:bCs/>
          <w:sz w:val="28"/>
          <w:szCs w:val="28"/>
        </w:rPr>
        <w:t>¿</w:t>
      </w:r>
      <w:r w:rsidR="006D2C61">
        <w:rPr>
          <w:rFonts w:cstheme="minorHAnsi"/>
          <w:b/>
          <w:bCs/>
          <w:sz w:val="28"/>
          <w:szCs w:val="28"/>
        </w:rPr>
        <w:t>Protección de datos en tiempo de IA, de biometría y de algoritmos</w:t>
      </w:r>
      <w:r w:rsidR="00E2551C">
        <w:rPr>
          <w:rFonts w:cstheme="minorHAnsi"/>
          <w:b/>
          <w:bCs/>
          <w:sz w:val="28"/>
          <w:szCs w:val="28"/>
        </w:rPr>
        <w:t>?</w:t>
      </w:r>
      <w:r w:rsidR="008F033F">
        <w:rPr>
          <w:rFonts w:cstheme="minorHAnsi"/>
          <w:b/>
          <w:bCs/>
          <w:sz w:val="28"/>
          <w:szCs w:val="28"/>
        </w:rPr>
        <w:t>”</w:t>
      </w:r>
    </w:p>
    <w:p w14:paraId="608DC4E0" w14:textId="2286BF12" w:rsidR="00664521" w:rsidRPr="00585CD4" w:rsidRDefault="00664521" w:rsidP="00D159A9">
      <w:pPr>
        <w:spacing w:line="360" w:lineRule="auto"/>
        <w:ind w:left="720" w:firstLine="0"/>
        <w:rPr>
          <w:rFonts w:cstheme="minorHAnsi"/>
          <w:b/>
          <w:bCs/>
          <w:sz w:val="25"/>
          <w:szCs w:val="25"/>
        </w:rPr>
      </w:pPr>
    </w:p>
    <w:p w14:paraId="18A7FB2D" w14:textId="784C5E4A" w:rsidR="00664521" w:rsidRPr="00585CD4" w:rsidRDefault="00E163DB" w:rsidP="00D159A9">
      <w:pPr>
        <w:spacing w:line="360" w:lineRule="auto"/>
        <w:ind w:left="720" w:firstLine="0"/>
        <w:rPr>
          <w:rFonts w:cstheme="minorHAnsi"/>
          <w:sz w:val="25"/>
          <w:szCs w:val="25"/>
        </w:rPr>
      </w:pPr>
      <w:r w:rsidRPr="00585CD4">
        <w:rPr>
          <w:rFonts w:cstheme="minorHAnsi"/>
          <w:sz w:val="25"/>
          <w:szCs w:val="25"/>
        </w:rPr>
        <w:t xml:space="preserve">La lectura </w:t>
      </w:r>
      <w:r w:rsidR="00DA415F">
        <w:rPr>
          <w:rFonts w:cstheme="minorHAnsi"/>
          <w:sz w:val="25"/>
          <w:szCs w:val="25"/>
        </w:rPr>
        <w:t>“</w:t>
      </w:r>
      <w:r w:rsidR="00D4570C">
        <w:rPr>
          <w:rFonts w:cstheme="minorHAnsi"/>
          <w:sz w:val="25"/>
          <w:szCs w:val="25"/>
        </w:rPr>
        <w:t>¿</w:t>
      </w:r>
      <w:r w:rsidR="00082910">
        <w:rPr>
          <w:rFonts w:cstheme="minorHAnsi"/>
          <w:sz w:val="25"/>
          <w:szCs w:val="25"/>
        </w:rPr>
        <w:t>Protección de datos en tiempo de IA, de biometría y de algoritmos</w:t>
      </w:r>
      <w:r w:rsidR="00693826">
        <w:rPr>
          <w:rFonts w:cstheme="minorHAnsi"/>
          <w:sz w:val="25"/>
          <w:szCs w:val="25"/>
        </w:rPr>
        <w:t>?</w:t>
      </w:r>
      <w:r w:rsidR="00DA415F">
        <w:rPr>
          <w:rFonts w:cstheme="minorHAnsi"/>
          <w:sz w:val="25"/>
          <w:szCs w:val="25"/>
        </w:rPr>
        <w:t>”</w:t>
      </w:r>
      <w:r w:rsidRPr="00585CD4">
        <w:rPr>
          <w:rFonts w:cstheme="minorHAnsi"/>
          <w:sz w:val="25"/>
          <w:szCs w:val="25"/>
        </w:rPr>
        <w:t xml:space="preserve"> me pareció muy interesante, este tema que </w:t>
      </w:r>
      <w:r w:rsidR="00DE60C3">
        <w:rPr>
          <w:rFonts w:cstheme="minorHAnsi"/>
          <w:sz w:val="25"/>
          <w:szCs w:val="25"/>
        </w:rPr>
        <w:t>es relativamente nuevo en la materia</w:t>
      </w:r>
      <w:r w:rsidR="008668D8">
        <w:rPr>
          <w:rFonts w:cstheme="minorHAnsi"/>
          <w:sz w:val="25"/>
          <w:szCs w:val="25"/>
        </w:rPr>
        <w:t xml:space="preserve"> me lla</w:t>
      </w:r>
      <w:r w:rsidRPr="00585CD4">
        <w:rPr>
          <w:rFonts w:cstheme="minorHAnsi"/>
          <w:sz w:val="25"/>
          <w:szCs w:val="25"/>
        </w:rPr>
        <w:t>ma mucho la atención y cualquier cosa relacionada a esta me hace leer más artículos como este y seguir investigando por mi parte, lo que me parece interesante de esta lectura es el cómo</w:t>
      </w:r>
      <w:r w:rsidR="002B4CC1" w:rsidRPr="00585CD4">
        <w:rPr>
          <w:rFonts w:cstheme="minorHAnsi"/>
          <w:sz w:val="25"/>
          <w:szCs w:val="25"/>
        </w:rPr>
        <w:t xml:space="preserve"> resalta un montón de aspectos nuevos que normalmente la gente no conoce sobre esto, dándonos a entender lo vulnerables que somo</w:t>
      </w:r>
      <w:r w:rsidRPr="00585CD4">
        <w:rPr>
          <w:rFonts w:cstheme="minorHAnsi"/>
          <w:sz w:val="25"/>
          <w:szCs w:val="25"/>
        </w:rPr>
        <w:t>s</w:t>
      </w:r>
      <w:r w:rsidR="002B4CC1" w:rsidRPr="00585CD4">
        <w:rPr>
          <w:rFonts w:cstheme="minorHAnsi"/>
          <w:sz w:val="25"/>
          <w:szCs w:val="25"/>
        </w:rPr>
        <w:t xml:space="preserve"> y en</w:t>
      </w:r>
      <w:r w:rsidR="00B470C9" w:rsidRPr="00585CD4">
        <w:rPr>
          <w:rFonts w:cstheme="minorHAnsi"/>
          <w:sz w:val="25"/>
          <w:szCs w:val="25"/>
        </w:rPr>
        <w:t xml:space="preserve"> la cantidad de riesgos que podemos estar sin darnos cuenta</w:t>
      </w:r>
      <w:r w:rsidR="0060736B">
        <w:rPr>
          <w:rFonts w:cstheme="minorHAnsi"/>
          <w:sz w:val="25"/>
          <w:szCs w:val="25"/>
        </w:rPr>
        <w:t>, dándonos</w:t>
      </w:r>
      <w:r w:rsidR="00DE60C3">
        <w:rPr>
          <w:rFonts w:cstheme="minorHAnsi"/>
          <w:sz w:val="25"/>
          <w:szCs w:val="25"/>
        </w:rPr>
        <w:t xml:space="preserve"> a entender la manera</w:t>
      </w:r>
      <w:r w:rsidR="00657572">
        <w:rPr>
          <w:rFonts w:cstheme="minorHAnsi"/>
          <w:sz w:val="25"/>
          <w:szCs w:val="25"/>
        </w:rPr>
        <w:t xml:space="preserve"> de como encontrar estas vulnerabilidades que </w:t>
      </w:r>
      <w:r w:rsidR="00AD6503">
        <w:rPr>
          <w:rFonts w:cstheme="minorHAnsi"/>
          <w:sz w:val="25"/>
          <w:szCs w:val="25"/>
        </w:rPr>
        <w:t xml:space="preserve">tenemos día a </w:t>
      </w:r>
      <w:r w:rsidR="00DE60C3">
        <w:rPr>
          <w:rFonts w:cstheme="minorHAnsi"/>
          <w:sz w:val="25"/>
          <w:szCs w:val="25"/>
        </w:rPr>
        <w:t>día</w:t>
      </w:r>
      <w:r w:rsidR="00100B8D" w:rsidRPr="00585CD4">
        <w:rPr>
          <w:rFonts w:cstheme="minorHAnsi"/>
          <w:sz w:val="25"/>
          <w:szCs w:val="25"/>
        </w:rPr>
        <w:t>.</w:t>
      </w:r>
    </w:p>
    <w:p w14:paraId="3D1BD597" w14:textId="77777777" w:rsidR="00100B8D" w:rsidRPr="00585CD4" w:rsidRDefault="00100B8D" w:rsidP="00D159A9">
      <w:pPr>
        <w:spacing w:line="360" w:lineRule="auto"/>
        <w:ind w:left="720" w:firstLine="0"/>
        <w:rPr>
          <w:rFonts w:cstheme="minorHAnsi"/>
          <w:sz w:val="25"/>
          <w:szCs w:val="25"/>
        </w:rPr>
      </w:pPr>
    </w:p>
    <w:p w14:paraId="2D368DDB" w14:textId="0C29DFD9" w:rsidR="00100B8D" w:rsidRPr="00585CD4" w:rsidRDefault="00100B8D" w:rsidP="00D159A9">
      <w:pPr>
        <w:spacing w:line="360" w:lineRule="auto"/>
        <w:ind w:left="720" w:firstLine="0"/>
        <w:rPr>
          <w:rFonts w:cstheme="minorHAnsi"/>
          <w:sz w:val="25"/>
          <w:szCs w:val="25"/>
        </w:rPr>
      </w:pPr>
      <w:r w:rsidRPr="00585CD4">
        <w:rPr>
          <w:rFonts w:cstheme="minorHAnsi"/>
          <w:sz w:val="25"/>
          <w:szCs w:val="25"/>
        </w:rPr>
        <w:t xml:space="preserve">El </w:t>
      </w:r>
      <w:r w:rsidR="00ED48FD" w:rsidRPr="00585CD4">
        <w:rPr>
          <w:rFonts w:cstheme="minorHAnsi"/>
          <w:sz w:val="25"/>
          <w:szCs w:val="25"/>
        </w:rPr>
        <w:t>artículo</w:t>
      </w:r>
      <w:r w:rsidRPr="00585CD4">
        <w:rPr>
          <w:rFonts w:cstheme="minorHAnsi"/>
          <w:sz w:val="25"/>
          <w:szCs w:val="25"/>
        </w:rPr>
        <w:t xml:space="preserve"> es interesante </w:t>
      </w:r>
      <w:r w:rsidR="00ED48FD" w:rsidRPr="00585CD4">
        <w:rPr>
          <w:rFonts w:cstheme="minorHAnsi"/>
          <w:sz w:val="25"/>
          <w:szCs w:val="25"/>
        </w:rPr>
        <w:t>debido a</w:t>
      </w:r>
      <w:r w:rsidRPr="00585CD4">
        <w:rPr>
          <w:rFonts w:cstheme="minorHAnsi"/>
          <w:sz w:val="25"/>
          <w:szCs w:val="25"/>
        </w:rPr>
        <w:t xml:space="preserve"> que </w:t>
      </w:r>
      <w:r w:rsidR="00783633">
        <w:rPr>
          <w:rFonts w:cstheme="minorHAnsi"/>
          <w:sz w:val="25"/>
          <w:szCs w:val="25"/>
        </w:rPr>
        <w:t xml:space="preserve">nos habla </w:t>
      </w:r>
      <w:r w:rsidR="00E32065">
        <w:rPr>
          <w:rFonts w:cstheme="minorHAnsi"/>
          <w:sz w:val="25"/>
          <w:szCs w:val="25"/>
        </w:rPr>
        <w:t xml:space="preserve">de </w:t>
      </w:r>
      <w:r w:rsidR="00B7501D">
        <w:rPr>
          <w:rFonts w:cstheme="minorHAnsi"/>
          <w:sz w:val="25"/>
          <w:szCs w:val="25"/>
        </w:rPr>
        <w:t xml:space="preserve">que protecciones a los datos existen y conocemos hoy en </w:t>
      </w:r>
      <w:proofErr w:type="spellStart"/>
      <w:r w:rsidR="00B7501D">
        <w:rPr>
          <w:rFonts w:cstheme="minorHAnsi"/>
          <w:sz w:val="25"/>
          <w:szCs w:val="25"/>
        </w:rPr>
        <w:t>dia</w:t>
      </w:r>
      <w:proofErr w:type="spellEnd"/>
      <w:r w:rsidR="00B7501D">
        <w:rPr>
          <w:rFonts w:cstheme="minorHAnsi"/>
          <w:sz w:val="25"/>
          <w:szCs w:val="25"/>
        </w:rPr>
        <w:t xml:space="preserve">, conocemos gran cantidad de ellos como contraseñas o inclusivamente los que nosotros </w:t>
      </w:r>
      <w:r w:rsidR="004F0051">
        <w:rPr>
          <w:rFonts w:cstheme="minorHAnsi"/>
          <w:sz w:val="25"/>
          <w:szCs w:val="25"/>
        </w:rPr>
        <w:t xml:space="preserve">vemos algo </w:t>
      </w:r>
      <w:proofErr w:type="spellStart"/>
      <w:r w:rsidR="004F0051">
        <w:rPr>
          <w:rFonts w:cstheme="minorHAnsi"/>
          <w:sz w:val="25"/>
          <w:szCs w:val="25"/>
        </w:rPr>
        <w:t>mas</w:t>
      </w:r>
      <w:proofErr w:type="spellEnd"/>
      <w:r w:rsidR="004F0051">
        <w:rPr>
          <w:rFonts w:cstheme="minorHAnsi"/>
          <w:sz w:val="25"/>
          <w:szCs w:val="25"/>
        </w:rPr>
        <w:t xml:space="preserve"> modernos como protección con huella dactilar, con el </w:t>
      </w:r>
      <w:proofErr w:type="spellStart"/>
      <w:r w:rsidR="004F0051">
        <w:rPr>
          <w:rFonts w:cstheme="minorHAnsi"/>
          <w:sz w:val="25"/>
          <w:szCs w:val="25"/>
        </w:rPr>
        <w:t>irias</w:t>
      </w:r>
      <w:proofErr w:type="spellEnd"/>
      <w:r w:rsidR="004F0051">
        <w:rPr>
          <w:rFonts w:cstheme="minorHAnsi"/>
          <w:sz w:val="25"/>
          <w:szCs w:val="25"/>
        </w:rPr>
        <w:t xml:space="preserve">, la forma de la cara, etc. Pero ahí viene lo mas interesante del </w:t>
      </w:r>
      <w:proofErr w:type="spellStart"/>
      <w:r w:rsidR="004F0051">
        <w:rPr>
          <w:rFonts w:cstheme="minorHAnsi"/>
          <w:sz w:val="25"/>
          <w:szCs w:val="25"/>
        </w:rPr>
        <w:t>articulo</w:t>
      </w:r>
      <w:proofErr w:type="spellEnd"/>
      <w:r w:rsidR="004F0051">
        <w:rPr>
          <w:rFonts w:cstheme="minorHAnsi"/>
          <w:sz w:val="25"/>
          <w:szCs w:val="25"/>
        </w:rPr>
        <w:t xml:space="preserve">, el como esto ya queda en la antigüedad </w:t>
      </w:r>
      <w:r w:rsidR="007D6751">
        <w:rPr>
          <w:rFonts w:cstheme="minorHAnsi"/>
          <w:sz w:val="25"/>
          <w:szCs w:val="25"/>
        </w:rPr>
        <w:t xml:space="preserve">teniendo en cuenta las modernas e innovadoras protecciones que existen hoy en </w:t>
      </w:r>
      <w:proofErr w:type="spellStart"/>
      <w:r w:rsidR="007D6751">
        <w:rPr>
          <w:rFonts w:cstheme="minorHAnsi"/>
          <w:sz w:val="25"/>
          <w:szCs w:val="25"/>
        </w:rPr>
        <w:t>dia</w:t>
      </w:r>
      <w:proofErr w:type="spellEnd"/>
      <w:r w:rsidR="007D6751">
        <w:rPr>
          <w:rFonts w:cstheme="minorHAnsi"/>
          <w:sz w:val="25"/>
          <w:szCs w:val="25"/>
        </w:rPr>
        <w:t xml:space="preserve">, como </w:t>
      </w:r>
      <w:r w:rsidR="007D6751" w:rsidRPr="007D6751">
        <w:rPr>
          <w:rFonts w:cstheme="minorHAnsi"/>
          <w:sz w:val="25"/>
          <w:szCs w:val="25"/>
        </w:rPr>
        <w:t xml:space="preserve">los tratamientos que emplean tecnologías como la biometría, la </w:t>
      </w:r>
      <w:r w:rsidR="007D6751">
        <w:rPr>
          <w:rFonts w:cstheme="minorHAnsi"/>
          <w:sz w:val="25"/>
          <w:szCs w:val="25"/>
        </w:rPr>
        <w:t>IA,</w:t>
      </w:r>
      <w:r w:rsidR="007D6751" w:rsidRPr="007D6751">
        <w:rPr>
          <w:rFonts w:cstheme="minorHAnsi"/>
          <w:sz w:val="25"/>
          <w:szCs w:val="25"/>
        </w:rPr>
        <w:t xml:space="preserve"> el</w:t>
      </w:r>
      <w:r w:rsidR="007D6751">
        <w:rPr>
          <w:rFonts w:cstheme="minorHAnsi"/>
          <w:sz w:val="25"/>
          <w:szCs w:val="25"/>
        </w:rPr>
        <w:t xml:space="preserve"> Internet de las Cosas</w:t>
      </w:r>
      <w:r w:rsidR="007D6751" w:rsidRPr="007D6751">
        <w:rPr>
          <w:rFonts w:cstheme="minorHAnsi"/>
          <w:sz w:val="25"/>
          <w:szCs w:val="25"/>
        </w:rPr>
        <w:t xml:space="preserve"> o el 5G descubren acomodo en la legislación de España y europea sobre defensa de datos inclusive una vez que aquellos tratamientos combinan distintas tecnologías</w:t>
      </w:r>
      <w:r w:rsidR="007D6751">
        <w:rPr>
          <w:rFonts w:cstheme="minorHAnsi"/>
          <w:sz w:val="25"/>
          <w:szCs w:val="25"/>
        </w:rPr>
        <w:t>.</w:t>
      </w:r>
    </w:p>
    <w:p w14:paraId="61437EBD" w14:textId="77777777" w:rsidR="00747DD9" w:rsidRPr="00585CD4" w:rsidRDefault="00747DD9" w:rsidP="00D159A9">
      <w:pPr>
        <w:spacing w:line="360" w:lineRule="auto"/>
        <w:ind w:left="720" w:firstLine="0"/>
        <w:rPr>
          <w:rFonts w:cstheme="minorHAnsi"/>
          <w:sz w:val="25"/>
          <w:szCs w:val="25"/>
        </w:rPr>
      </w:pPr>
    </w:p>
    <w:p w14:paraId="03291855" w14:textId="3F4F3DFF" w:rsidR="000477B3" w:rsidRDefault="000C1A63" w:rsidP="00D159A9">
      <w:pPr>
        <w:spacing w:line="360" w:lineRule="auto"/>
        <w:ind w:left="720" w:firstLine="0"/>
        <w:rPr>
          <w:rFonts w:cstheme="minorHAnsi"/>
          <w:sz w:val="25"/>
          <w:szCs w:val="25"/>
        </w:rPr>
      </w:pPr>
      <w:r w:rsidRPr="00585CD4">
        <w:rPr>
          <w:rFonts w:cstheme="minorHAnsi"/>
          <w:sz w:val="25"/>
          <w:szCs w:val="25"/>
        </w:rPr>
        <w:t>Me parece muy interesant</w:t>
      </w:r>
      <w:r w:rsidR="005F1925">
        <w:rPr>
          <w:rFonts w:cstheme="minorHAnsi"/>
          <w:sz w:val="25"/>
          <w:szCs w:val="25"/>
        </w:rPr>
        <w:t>e la lectura</w:t>
      </w:r>
      <w:r w:rsidR="00013764" w:rsidRPr="00585CD4">
        <w:rPr>
          <w:rFonts w:cstheme="minorHAnsi"/>
          <w:sz w:val="25"/>
          <w:szCs w:val="25"/>
        </w:rPr>
        <w:t>, ya que</w:t>
      </w:r>
      <w:r w:rsidR="006E6989" w:rsidRPr="00585CD4">
        <w:rPr>
          <w:rFonts w:cstheme="minorHAnsi"/>
          <w:sz w:val="25"/>
          <w:szCs w:val="25"/>
        </w:rPr>
        <w:t xml:space="preserve"> nos </w:t>
      </w:r>
      <w:r w:rsidR="00092A0C">
        <w:rPr>
          <w:rFonts w:cstheme="minorHAnsi"/>
          <w:sz w:val="25"/>
          <w:szCs w:val="25"/>
        </w:rPr>
        <w:t>deja claro desde el principio como la UE (</w:t>
      </w:r>
      <w:proofErr w:type="spellStart"/>
      <w:r w:rsidR="00092A0C">
        <w:rPr>
          <w:rFonts w:cstheme="minorHAnsi"/>
          <w:sz w:val="25"/>
          <w:szCs w:val="25"/>
        </w:rPr>
        <w:t>Union</w:t>
      </w:r>
      <w:proofErr w:type="spellEnd"/>
      <w:r w:rsidR="00092A0C">
        <w:rPr>
          <w:rFonts w:cstheme="minorHAnsi"/>
          <w:sz w:val="25"/>
          <w:szCs w:val="25"/>
        </w:rPr>
        <w:t xml:space="preserve"> Europea) llega </w:t>
      </w:r>
      <w:r w:rsidR="00D07142">
        <w:rPr>
          <w:rFonts w:cstheme="minorHAnsi"/>
          <w:sz w:val="25"/>
          <w:szCs w:val="25"/>
        </w:rPr>
        <w:t xml:space="preserve">a contar </w:t>
      </w:r>
      <w:r w:rsidR="00D07142" w:rsidRPr="00D07142">
        <w:rPr>
          <w:rFonts w:cstheme="minorHAnsi"/>
          <w:sz w:val="25"/>
          <w:szCs w:val="25"/>
        </w:rPr>
        <w:t>con las reglas de defensa de datos más duras y avanzadas de todo el mundo,</w:t>
      </w:r>
      <w:r w:rsidR="00D07142">
        <w:rPr>
          <w:rFonts w:cstheme="minorHAnsi"/>
          <w:sz w:val="25"/>
          <w:szCs w:val="25"/>
        </w:rPr>
        <w:t xml:space="preserve"> las cuales ya</w:t>
      </w:r>
      <w:r w:rsidR="00D07142" w:rsidRPr="00D07142">
        <w:rPr>
          <w:rFonts w:cstheme="minorHAnsi"/>
          <w:sz w:val="25"/>
          <w:szCs w:val="25"/>
        </w:rPr>
        <w:t xml:space="preserve"> tiene</w:t>
      </w:r>
      <w:r w:rsidR="00D07142">
        <w:rPr>
          <w:rFonts w:cstheme="minorHAnsi"/>
          <w:sz w:val="25"/>
          <w:szCs w:val="25"/>
        </w:rPr>
        <w:t>n</w:t>
      </w:r>
      <w:r w:rsidR="00D07142" w:rsidRPr="00D07142">
        <w:rPr>
          <w:rFonts w:cstheme="minorHAnsi"/>
          <w:sz w:val="25"/>
          <w:szCs w:val="25"/>
        </w:rPr>
        <w:t xml:space="preserve"> sobre la mesa el primer marco legal sobre </w:t>
      </w:r>
      <w:r w:rsidR="00D07142">
        <w:rPr>
          <w:rFonts w:cstheme="minorHAnsi"/>
          <w:sz w:val="25"/>
          <w:szCs w:val="25"/>
        </w:rPr>
        <w:t xml:space="preserve">IA, </w:t>
      </w:r>
      <w:r w:rsidR="00D07142" w:rsidRPr="00D07142">
        <w:rPr>
          <w:rFonts w:cstheme="minorHAnsi"/>
          <w:sz w:val="25"/>
          <w:szCs w:val="25"/>
        </w:rPr>
        <w:t xml:space="preserve"> una iniciativa de reglamento que instituye hasta 4 niveles de peligro, a partir del "mínimo" hasta el "</w:t>
      </w:r>
      <w:r w:rsidR="00A37C37">
        <w:rPr>
          <w:rFonts w:cstheme="minorHAnsi"/>
          <w:sz w:val="25"/>
          <w:szCs w:val="25"/>
        </w:rPr>
        <w:t>inaceptable</w:t>
      </w:r>
      <w:r w:rsidR="00D07142" w:rsidRPr="00D07142">
        <w:rPr>
          <w:rFonts w:cstheme="minorHAnsi"/>
          <w:sz w:val="25"/>
          <w:szCs w:val="25"/>
        </w:rPr>
        <w:t>", y que entre otras medidas prevé prohibir la vigilancia masiva de individuos en tiempo real en sitios públicos y varias restricciones para los procedimientos de identificación biométrica.</w:t>
      </w:r>
    </w:p>
    <w:p w14:paraId="7C5611AB" w14:textId="5CB2CBAE" w:rsidR="008B7C3D" w:rsidRDefault="006934C4" w:rsidP="00D159A9">
      <w:pPr>
        <w:spacing w:line="360" w:lineRule="auto"/>
        <w:ind w:left="720" w:firstLine="0"/>
        <w:rPr>
          <w:rFonts w:cstheme="minorHAnsi"/>
          <w:sz w:val="25"/>
          <w:szCs w:val="25"/>
        </w:rPr>
      </w:pPr>
      <w:r>
        <w:rPr>
          <w:rFonts w:cstheme="minorHAnsi"/>
          <w:sz w:val="25"/>
          <w:szCs w:val="25"/>
        </w:rPr>
        <w:t xml:space="preserve">Todo bien hasta aquí pero </w:t>
      </w:r>
      <w:r w:rsidR="006643BA">
        <w:rPr>
          <w:rFonts w:cstheme="minorHAnsi"/>
          <w:sz w:val="25"/>
          <w:szCs w:val="25"/>
        </w:rPr>
        <w:t xml:space="preserve">esta nueva tecnología innovadora que existe para “proteger” de una manera mas eficiente los datos pueden llegar a </w:t>
      </w:r>
      <w:r w:rsidR="006643BA" w:rsidRPr="006643BA">
        <w:rPr>
          <w:rFonts w:cstheme="minorHAnsi"/>
          <w:sz w:val="25"/>
          <w:szCs w:val="25"/>
        </w:rPr>
        <w:t>permit</w:t>
      </w:r>
      <w:r w:rsidR="006643BA">
        <w:rPr>
          <w:rFonts w:cstheme="minorHAnsi"/>
          <w:sz w:val="25"/>
          <w:szCs w:val="25"/>
        </w:rPr>
        <w:t>ir</w:t>
      </w:r>
      <w:r w:rsidR="006643BA" w:rsidRPr="006643BA">
        <w:rPr>
          <w:rFonts w:cstheme="minorHAnsi"/>
          <w:sz w:val="25"/>
          <w:szCs w:val="25"/>
        </w:rPr>
        <w:t xml:space="preserve"> la identificación de los individuos inclusive a distancia y sin que dicha persona sospeche siquiera que sus datos individuales se permanecen registrando</w:t>
      </w:r>
      <w:r w:rsidR="006643BA">
        <w:rPr>
          <w:rFonts w:cstheme="minorHAnsi"/>
          <w:sz w:val="25"/>
          <w:szCs w:val="25"/>
        </w:rPr>
        <w:t xml:space="preserve">, esto llegando a preguntarse </w:t>
      </w:r>
      <w:r w:rsidR="00DC478E" w:rsidRPr="00DC478E">
        <w:rPr>
          <w:rFonts w:cstheme="minorHAnsi"/>
          <w:sz w:val="25"/>
          <w:szCs w:val="25"/>
        </w:rPr>
        <w:t>¿Están los individuos suficientemente protegidas ante aquellas técnicas una vez que ni siquiera saben dónde se recopilan y almacenan aquellos datos?, ¿avanza la tecnología más deprisa que la legislación?, ¿es la normativa -europea y española- suficientemente robusta para atender aquellos desafíos?</w:t>
      </w:r>
    </w:p>
    <w:p w14:paraId="2E9BC097" w14:textId="77777777" w:rsidR="00D85026" w:rsidRDefault="00D85026" w:rsidP="00D159A9">
      <w:pPr>
        <w:spacing w:line="360" w:lineRule="auto"/>
        <w:ind w:left="720" w:firstLine="0"/>
        <w:rPr>
          <w:rFonts w:cstheme="minorHAnsi"/>
          <w:sz w:val="25"/>
          <w:szCs w:val="25"/>
        </w:rPr>
      </w:pPr>
    </w:p>
    <w:p w14:paraId="2A44422A" w14:textId="77777777" w:rsidR="00D85026" w:rsidRDefault="00D85026" w:rsidP="00D85026">
      <w:pPr>
        <w:spacing w:line="360" w:lineRule="auto"/>
        <w:ind w:left="720" w:firstLine="0"/>
        <w:rPr>
          <w:rFonts w:cstheme="minorHAnsi"/>
          <w:sz w:val="25"/>
          <w:szCs w:val="25"/>
        </w:rPr>
      </w:pPr>
      <w:r>
        <w:rPr>
          <w:rFonts w:cstheme="minorHAnsi"/>
          <w:sz w:val="25"/>
          <w:szCs w:val="25"/>
        </w:rPr>
        <w:t>Algo a tener en cuenta c</w:t>
      </w:r>
      <w:r w:rsidRPr="00C54CE0">
        <w:rPr>
          <w:rFonts w:cstheme="minorHAnsi"/>
          <w:sz w:val="25"/>
          <w:szCs w:val="25"/>
        </w:rPr>
        <w:t xml:space="preserve">on la adopción de los Estándares, </w:t>
      </w:r>
      <w:r>
        <w:rPr>
          <w:rFonts w:cstheme="minorHAnsi"/>
          <w:sz w:val="25"/>
          <w:szCs w:val="25"/>
        </w:rPr>
        <w:t xml:space="preserve">es que </w:t>
      </w:r>
      <w:r w:rsidRPr="00C54CE0">
        <w:rPr>
          <w:rFonts w:cstheme="minorHAnsi"/>
          <w:sz w:val="25"/>
          <w:szCs w:val="25"/>
        </w:rPr>
        <w:t>se reconocen una secuencia de principios y derechos rectores de la defensa de datos personales, que los Estados Iberoamericanos logren adoptar y desarrollar en su legislación nacional, con la finalidad de asegurar un debido procedimiento de los datos individuales y disponer de normas homogéneas en la zona.</w:t>
      </w:r>
    </w:p>
    <w:p w14:paraId="10085226" w14:textId="77777777" w:rsidR="00D85026" w:rsidRDefault="00D85026" w:rsidP="00D159A9">
      <w:pPr>
        <w:spacing w:line="360" w:lineRule="auto"/>
        <w:ind w:left="720" w:firstLine="0"/>
        <w:rPr>
          <w:rFonts w:cstheme="minorHAnsi"/>
          <w:sz w:val="25"/>
          <w:szCs w:val="25"/>
        </w:rPr>
      </w:pPr>
    </w:p>
    <w:p w14:paraId="551D2151" w14:textId="77777777" w:rsidR="00DC478E" w:rsidRDefault="00DC478E" w:rsidP="00D159A9">
      <w:pPr>
        <w:spacing w:line="360" w:lineRule="auto"/>
        <w:ind w:left="720" w:firstLine="0"/>
        <w:rPr>
          <w:rFonts w:cstheme="minorHAnsi"/>
          <w:sz w:val="25"/>
          <w:szCs w:val="25"/>
        </w:rPr>
      </w:pPr>
    </w:p>
    <w:p w14:paraId="1B9BE3E6" w14:textId="68697C9E" w:rsidR="00DC478E" w:rsidRDefault="00F37699" w:rsidP="00D159A9">
      <w:pPr>
        <w:spacing w:line="360" w:lineRule="auto"/>
        <w:ind w:left="720" w:firstLine="0"/>
        <w:rPr>
          <w:rFonts w:cstheme="minorHAnsi"/>
          <w:sz w:val="25"/>
          <w:szCs w:val="25"/>
        </w:rPr>
      </w:pPr>
      <w:r w:rsidRPr="00F37699">
        <w:rPr>
          <w:rFonts w:cstheme="minorHAnsi"/>
          <w:sz w:val="25"/>
          <w:szCs w:val="25"/>
        </w:rPr>
        <w:t>En declaraciones a EFE</w:t>
      </w:r>
      <w:r w:rsidR="00B31C05">
        <w:rPr>
          <w:rFonts w:cstheme="minorHAnsi"/>
          <w:sz w:val="25"/>
          <w:szCs w:val="25"/>
        </w:rPr>
        <w:t xml:space="preserve"> (Agencia de noticias internacionales)</w:t>
      </w:r>
      <w:r w:rsidRPr="00F37699">
        <w:rPr>
          <w:rFonts w:cstheme="minorHAnsi"/>
          <w:sz w:val="25"/>
          <w:szCs w:val="25"/>
        </w:rPr>
        <w:t xml:space="preserve">, Marcos </w:t>
      </w:r>
      <w:proofErr w:type="spellStart"/>
      <w:r w:rsidRPr="00F37699">
        <w:rPr>
          <w:rFonts w:cstheme="minorHAnsi"/>
          <w:sz w:val="25"/>
          <w:szCs w:val="25"/>
        </w:rPr>
        <w:t>Judel</w:t>
      </w:r>
      <w:proofErr w:type="spellEnd"/>
      <w:r w:rsidRPr="00F37699">
        <w:rPr>
          <w:rFonts w:cstheme="minorHAnsi"/>
          <w:sz w:val="25"/>
          <w:szCs w:val="25"/>
        </w:rPr>
        <w:t xml:space="preserve"> ha manifestado </w:t>
      </w:r>
      <w:r w:rsidR="00E13ACA" w:rsidRPr="00F37699">
        <w:rPr>
          <w:rFonts w:cstheme="minorHAnsi"/>
          <w:sz w:val="25"/>
          <w:szCs w:val="25"/>
        </w:rPr>
        <w:t>que,</w:t>
      </w:r>
      <w:r w:rsidRPr="00F37699">
        <w:rPr>
          <w:rFonts w:cstheme="minorHAnsi"/>
          <w:sz w:val="25"/>
          <w:szCs w:val="25"/>
        </w:rPr>
        <w:t xml:space="preserve"> entre los derechos y libertades, la custodia de la "esfera íntima y personal es muy importante", y ha defendido el valor de situar en el interior de desarrollos tecnológicos como el de la biometría la idónea custodia de los datos individuales para que sea, además de nueva, respetuosa.</w:t>
      </w:r>
      <w:r w:rsidR="00B31C05">
        <w:rPr>
          <w:rFonts w:cstheme="minorHAnsi"/>
          <w:sz w:val="25"/>
          <w:szCs w:val="25"/>
        </w:rPr>
        <w:t xml:space="preserve"> Dejando claro </w:t>
      </w:r>
      <w:r w:rsidR="00B31C05" w:rsidRPr="00B31C05">
        <w:rPr>
          <w:rFonts w:cstheme="minorHAnsi"/>
          <w:sz w:val="25"/>
          <w:szCs w:val="25"/>
        </w:rPr>
        <w:t>“</w:t>
      </w:r>
      <w:r w:rsidR="00B31C05" w:rsidRPr="00B31C05">
        <w:rPr>
          <w:rFonts w:cstheme="minorHAnsi"/>
          <w:sz w:val="25"/>
          <w:szCs w:val="25"/>
        </w:rPr>
        <w:t>Cualquier tratamiento de datos de personas por parte de cualquier empresa u organismo público o privado, requiere que se ofrezca información clara y comprensible a las personas afectadas. De lo contrario el tratamiento sería ilegal".</w:t>
      </w:r>
    </w:p>
    <w:p w14:paraId="0F044F38" w14:textId="77777777" w:rsidR="008B7C3D" w:rsidRDefault="008B7C3D" w:rsidP="00D159A9">
      <w:pPr>
        <w:spacing w:line="360" w:lineRule="auto"/>
        <w:ind w:left="720" w:firstLine="0"/>
        <w:rPr>
          <w:rFonts w:cstheme="minorHAnsi"/>
          <w:sz w:val="25"/>
          <w:szCs w:val="25"/>
        </w:rPr>
      </w:pPr>
    </w:p>
    <w:p w14:paraId="775516FA" w14:textId="0BB3E77F" w:rsidR="005740C1" w:rsidRDefault="005740C1" w:rsidP="00D159A9">
      <w:pPr>
        <w:spacing w:line="360" w:lineRule="auto"/>
        <w:ind w:left="720" w:firstLine="0"/>
        <w:rPr>
          <w:rFonts w:cstheme="minorHAnsi"/>
          <w:sz w:val="25"/>
          <w:szCs w:val="25"/>
        </w:rPr>
      </w:pPr>
      <w:r w:rsidRPr="005740C1">
        <w:rPr>
          <w:rFonts w:cstheme="minorHAnsi"/>
          <w:sz w:val="25"/>
          <w:szCs w:val="25"/>
        </w:rPr>
        <w:t>El mandatario de esta agrupación profesional ha advertido de que en la situación de que se hagan tratamientos ilegítimos de datos particulares sin entendimiento y con una vulneración de los derechos, los causantes se combaten a multas de hasta 20 millones de euros o el 4 por ciento del volumen de comercio total anual universal del ejercicio financiero anterior.</w:t>
      </w:r>
    </w:p>
    <w:p w14:paraId="6062E30E" w14:textId="77777777" w:rsidR="00B91416" w:rsidRDefault="00B91416" w:rsidP="00B91416">
      <w:pPr>
        <w:ind w:firstLine="0"/>
        <w:rPr>
          <w:rFonts w:cstheme="minorHAnsi"/>
          <w:sz w:val="25"/>
          <w:szCs w:val="25"/>
        </w:rPr>
      </w:pPr>
    </w:p>
    <w:p w14:paraId="3AA25563" w14:textId="3423B1D7" w:rsidR="00063F68" w:rsidRPr="00E13ACA" w:rsidRDefault="00063F68" w:rsidP="00D159A9">
      <w:pPr>
        <w:spacing w:line="360" w:lineRule="auto"/>
        <w:ind w:left="720" w:firstLine="0"/>
        <w:rPr>
          <w:rFonts w:cstheme="minorHAnsi"/>
          <w:b/>
          <w:bCs/>
          <w:sz w:val="36"/>
          <w:szCs w:val="36"/>
        </w:rPr>
      </w:pPr>
      <w:r w:rsidRPr="00E13ACA">
        <w:rPr>
          <w:rFonts w:cstheme="minorHAnsi"/>
          <w:b/>
          <w:bCs/>
          <w:sz w:val="36"/>
          <w:szCs w:val="36"/>
        </w:rPr>
        <w:t>Referencias:</w:t>
      </w:r>
    </w:p>
    <w:p w14:paraId="48D8BA5A" w14:textId="3C6DE151" w:rsidR="00063F68" w:rsidRPr="003165DA" w:rsidRDefault="00063F68" w:rsidP="003165DA">
      <w:pPr>
        <w:spacing w:line="360" w:lineRule="auto"/>
        <w:ind w:left="720" w:firstLine="0"/>
        <w:rPr>
          <w:rFonts w:cstheme="minorHAnsi"/>
          <w:sz w:val="25"/>
          <w:szCs w:val="25"/>
        </w:rPr>
      </w:pPr>
    </w:p>
    <w:p w14:paraId="647C34C6" w14:textId="63B6B1B7" w:rsidR="00301B4B" w:rsidRDefault="008C1526" w:rsidP="003165DA">
      <w:pPr>
        <w:pStyle w:val="Prrafodelista"/>
        <w:numPr>
          <w:ilvl w:val="0"/>
          <w:numId w:val="19"/>
        </w:numPr>
        <w:spacing w:line="360" w:lineRule="auto"/>
        <w:rPr>
          <w:rFonts w:cstheme="minorHAnsi"/>
          <w:sz w:val="25"/>
          <w:szCs w:val="25"/>
        </w:rPr>
      </w:pPr>
      <w:hyperlink r:id="rId14" w:history="1">
        <w:r w:rsidRPr="003165DA">
          <w:rPr>
            <w:rFonts w:cstheme="minorHAnsi"/>
            <w:sz w:val="25"/>
            <w:szCs w:val="25"/>
          </w:rPr>
          <w:t>https://www.efe.com/efe/espana/efefuturo/proteccion-de-datos-en-tiempos-ia-biometria-y-algoritmos/50000905-4787087</w:t>
        </w:r>
      </w:hyperlink>
    </w:p>
    <w:p w14:paraId="6AD15FE5" w14:textId="77777777" w:rsidR="003165DA" w:rsidRPr="003165DA" w:rsidRDefault="003165DA" w:rsidP="003165DA">
      <w:pPr>
        <w:spacing w:line="360" w:lineRule="auto"/>
        <w:rPr>
          <w:rFonts w:cstheme="minorHAnsi"/>
          <w:sz w:val="25"/>
          <w:szCs w:val="25"/>
        </w:rPr>
      </w:pPr>
    </w:p>
    <w:p w14:paraId="1A07E7E3" w14:textId="43609CF7" w:rsidR="008C1526" w:rsidRDefault="00BF16CD" w:rsidP="003165DA">
      <w:pPr>
        <w:pStyle w:val="Prrafodelista"/>
        <w:numPr>
          <w:ilvl w:val="0"/>
          <w:numId w:val="19"/>
        </w:numPr>
        <w:spacing w:line="360" w:lineRule="auto"/>
        <w:rPr>
          <w:rFonts w:cstheme="minorHAnsi"/>
          <w:sz w:val="25"/>
          <w:szCs w:val="25"/>
        </w:rPr>
      </w:pPr>
      <w:hyperlink r:id="rId15" w:history="1">
        <w:r w:rsidRPr="003165DA">
          <w:rPr>
            <w:rFonts w:cstheme="minorHAnsi"/>
            <w:sz w:val="25"/>
            <w:szCs w:val="25"/>
          </w:rPr>
          <w:t>https://www.worldcomplianceassociation.com/2767/articulo-el-impacto-de-la-inteligencia-artificial-en-la-proteccin-de-datos-</w:t>
        </w:r>
        <w:r w:rsidRPr="003165DA">
          <w:rPr>
            <w:rFonts w:cstheme="minorHAnsi"/>
            <w:sz w:val="25"/>
            <w:szCs w:val="25"/>
          </w:rPr>
          <w:t>personales.html#:~:text=La%20protecci%C3%B3n%20de%20los%20datos,de%20datos%20personales%5B1%5D</w:t>
        </w:r>
      </w:hyperlink>
      <w:r w:rsidRPr="003165DA">
        <w:rPr>
          <w:rFonts w:cstheme="minorHAnsi"/>
          <w:sz w:val="25"/>
          <w:szCs w:val="25"/>
        </w:rPr>
        <w:t>.</w:t>
      </w:r>
    </w:p>
    <w:p w14:paraId="1F2AB412" w14:textId="77777777" w:rsidR="00B150FC" w:rsidRPr="00B150FC" w:rsidRDefault="00B150FC" w:rsidP="00B150FC">
      <w:pPr>
        <w:spacing w:line="360" w:lineRule="auto"/>
        <w:ind w:firstLine="0"/>
        <w:rPr>
          <w:rFonts w:cstheme="minorHAnsi"/>
          <w:sz w:val="25"/>
          <w:szCs w:val="25"/>
        </w:rPr>
      </w:pPr>
    </w:p>
    <w:p w14:paraId="16200815" w14:textId="44A125CD" w:rsidR="00BF16CD" w:rsidRDefault="00BF16CD" w:rsidP="003165DA">
      <w:pPr>
        <w:pStyle w:val="Prrafodelista"/>
        <w:numPr>
          <w:ilvl w:val="0"/>
          <w:numId w:val="19"/>
        </w:numPr>
        <w:spacing w:line="360" w:lineRule="auto"/>
        <w:rPr>
          <w:rFonts w:cstheme="minorHAnsi"/>
          <w:sz w:val="25"/>
          <w:szCs w:val="25"/>
        </w:rPr>
      </w:pPr>
      <w:hyperlink r:id="rId16" w:history="1">
        <w:r w:rsidRPr="003165DA">
          <w:rPr>
            <w:rFonts w:cstheme="minorHAnsi"/>
            <w:sz w:val="25"/>
            <w:szCs w:val="25"/>
          </w:rPr>
          <w:t>https://www.sic.gov.co/sites/default/files/files/pdf/1%20RIPD%20(2019)%20RECOMENDACIONES%20GENERALES%20PARA%20EL%20TRATAMIENTO%20DE%20DATOS%20EN%20LA%20IA.pdf</w:t>
        </w:r>
      </w:hyperlink>
    </w:p>
    <w:p w14:paraId="51AC7DFD" w14:textId="77777777" w:rsidR="00B150FC" w:rsidRPr="00B150FC" w:rsidRDefault="00B150FC" w:rsidP="00B150FC">
      <w:pPr>
        <w:spacing w:line="360" w:lineRule="auto"/>
        <w:rPr>
          <w:rFonts w:cstheme="minorHAnsi"/>
          <w:sz w:val="25"/>
          <w:szCs w:val="25"/>
        </w:rPr>
      </w:pPr>
    </w:p>
    <w:p w14:paraId="6A5826D2" w14:textId="5D6425B8" w:rsidR="00BF16CD" w:rsidRDefault="003165DA" w:rsidP="003165DA">
      <w:pPr>
        <w:pStyle w:val="Prrafodelista"/>
        <w:numPr>
          <w:ilvl w:val="0"/>
          <w:numId w:val="19"/>
        </w:numPr>
        <w:spacing w:line="360" w:lineRule="auto"/>
        <w:rPr>
          <w:rFonts w:cstheme="minorHAnsi"/>
          <w:sz w:val="25"/>
          <w:szCs w:val="25"/>
        </w:rPr>
      </w:pPr>
      <w:hyperlink r:id="rId17" w:history="1">
        <w:r w:rsidRPr="003165DA">
          <w:rPr>
            <w:rFonts w:cstheme="minorHAnsi"/>
            <w:sz w:val="25"/>
            <w:szCs w:val="25"/>
          </w:rPr>
          <w:t>https://www.redipd.org/sites/default/files/2020-02/guia-orientaciones-espec%C3%ADficas-proteccion-datos-ia.pdf</w:t>
        </w:r>
      </w:hyperlink>
    </w:p>
    <w:p w14:paraId="4CDB1189" w14:textId="77777777" w:rsidR="00B150FC" w:rsidRPr="00B150FC" w:rsidRDefault="00B150FC" w:rsidP="00B150FC">
      <w:pPr>
        <w:pStyle w:val="Prrafodelista"/>
        <w:rPr>
          <w:rFonts w:cstheme="minorHAnsi"/>
          <w:sz w:val="25"/>
          <w:szCs w:val="25"/>
        </w:rPr>
      </w:pPr>
    </w:p>
    <w:p w14:paraId="028F41C7" w14:textId="77777777" w:rsidR="00B150FC" w:rsidRPr="00B150FC" w:rsidRDefault="00B150FC" w:rsidP="00B150FC">
      <w:pPr>
        <w:spacing w:line="360" w:lineRule="auto"/>
        <w:rPr>
          <w:rFonts w:cstheme="minorHAnsi"/>
          <w:sz w:val="25"/>
          <w:szCs w:val="25"/>
        </w:rPr>
      </w:pPr>
    </w:p>
    <w:p w14:paraId="4BCBA971" w14:textId="14CC5C31" w:rsidR="003165DA" w:rsidRPr="003165DA" w:rsidRDefault="003165DA" w:rsidP="003165DA">
      <w:pPr>
        <w:pStyle w:val="Prrafodelista"/>
        <w:numPr>
          <w:ilvl w:val="0"/>
          <w:numId w:val="19"/>
        </w:numPr>
        <w:spacing w:line="360" w:lineRule="auto"/>
        <w:rPr>
          <w:rFonts w:cstheme="minorHAnsi"/>
          <w:sz w:val="25"/>
          <w:szCs w:val="25"/>
        </w:rPr>
      </w:pPr>
      <w:r w:rsidRPr="003165DA">
        <w:rPr>
          <w:rFonts w:cstheme="minorHAnsi"/>
          <w:sz w:val="25"/>
          <w:szCs w:val="25"/>
        </w:rPr>
        <w:t>https://www.asuntoslegales.com.co/consultorio/tratamiento-de-datos-personales-en-la-inteligencia-artificial-2981422</w:t>
      </w:r>
    </w:p>
    <w:sectPr w:rsidR="003165DA" w:rsidRPr="003165DA" w:rsidSect="003439BE">
      <w:headerReference w:type="first" r:id="rId18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CAB4E" w14:textId="77777777" w:rsidR="00E3485B" w:rsidRDefault="00E3485B">
      <w:pPr>
        <w:spacing w:line="240" w:lineRule="auto"/>
      </w:pPr>
      <w:r>
        <w:separator/>
      </w:r>
    </w:p>
  </w:endnote>
  <w:endnote w:type="continuationSeparator" w:id="0">
    <w:p w14:paraId="3C6BFE55" w14:textId="77777777" w:rsidR="00E3485B" w:rsidRDefault="00E348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10017" w14:textId="77777777" w:rsidR="00E3485B" w:rsidRDefault="00E3485B">
      <w:pPr>
        <w:spacing w:line="240" w:lineRule="auto"/>
      </w:pPr>
      <w:r>
        <w:separator/>
      </w:r>
    </w:p>
  </w:footnote>
  <w:footnote w:type="continuationSeparator" w:id="0">
    <w:p w14:paraId="4996A753" w14:textId="77777777" w:rsidR="00E3485B" w:rsidRDefault="00E348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8D6C" w14:textId="0F981084" w:rsidR="00A16C02" w:rsidRPr="00EA5B6F" w:rsidRDefault="00A16C02" w:rsidP="00A16C02">
    <w:pPr>
      <w:ind w:firstLine="0"/>
    </w:pPr>
    <w:r>
      <w:rPr>
        <w:rStyle w:val="Textoennegrita"/>
        <w:lang w:val="es-CO"/>
      </w:rPr>
      <w:t>COMENTARIOS DE LECTURA</w:t>
    </w:r>
    <w:r w:rsidR="000F3108">
      <w:rPr>
        <w:rStyle w:val="Textoennegrita"/>
        <w:lang w:val="es-CO"/>
      </w:rPr>
      <w:t xml:space="preserve"> #</w:t>
    </w:r>
    <w:r w:rsidR="006278FA">
      <w:rPr>
        <w:rStyle w:val="Textoennegrita"/>
        <w:lang w:val="es-CO"/>
      </w:rPr>
      <w:t>9</w:t>
    </w:r>
    <w:r>
      <w:rPr>
        <w:rStyle w:val="Textoennegrita"/>
        <w:lang w:val="es-CO"/>
      </w:rPr>
      <w:t xml:space="preserve">, </w:t>
    </w:r>
    <w:r>
      <w:t>Fundamentos Avanzados Ciber Seguridad</w:t>
    </w:r>
  </w:p>
  <w:p w14:paraId="1BA6BCFF" w14:textId="5B812B12" w:rsidR="005D546B" w:rsidRPr="00CA7819" w:rsidRDefault="005D546B">
    <w:pPr>
      <w:pStyle w:val="Encabezado"/>
      <w:rPr>
        <w:rStyle w:val="Textoennegrita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5D96B69"/>
    <w:multiLevelType w:val="hybridMultilevel"/>
    <w:tmpl w:val="27F07E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430E3"/>
    <w:multiLevelType w:val="hybridMultilevel"/>
    <w:tmpl w:val="028283A6"/>
    <w:lvl w:ilvl="0" w:tplc="63F2B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657278"/>
    <w:multiLevelType w:val="hybridMultilevel"/>
    <w:tmpl w:val="14B26A80"/>
    <w:lvl w:ilvl="0" w:tplc="678CF3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6F6867"/>
    <w:multiLevelType w:val="hybridMultilevel"/>
    <w:tmpl w:val="1BDC394E"/>
    <w:lvl w:ilvl="0" w:tplc="E31AF70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B600B9"/>
    <w:multiLevelType w:val="hybridMultilevel"/>
    <w:tmpl w:val="84B6DC44"/>
    <w:lvl w:ilvl="0" w:tplc="E54A0C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4C5168"/>
    <w:multiLevelType w:val="hybridMultilevel"/>
    <w:tmpl w:val="C10EAA34"/>
    <w:lvl w:ilvl="0" w:tplc="20F00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EE245F"/>
    <w:multiLevelType w:val="hybridMultilevel"/>
    <w:tmpl w:val="0F12ABC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87E510A"/>
    <w:multiLevelType w:val="hybridMultilevel"/>
    <w:tmpl w:val="647A30D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78679265">
    <w:abstractNumId w:val="9"/>
  </w:num>
  <w:num w:numId="2" w16cid:durableId="1816296196">
    <w:abstractNumId w:val="7"/>
  </w:num>
  <w:num w:numId="3" w16cid:durableId="1887447708">
    <w:abstractNumId w:val="6"/>
  </w:num>
  <w:num w:numId="4" w16cid:durableId="270817531">
    <w:abstractNumId w:val="5"/>
  </w:num>
  <w:num w:numId="5" w16cid:durableId="1860974075">
    <w:abstractNumId w:val="4"/>
  </w:num>
  <w:num w:numId="6" w16cid:durableId="2102022908">
    <w:abstractNumId w:val="8"/>
  </w:num>
  <w:num w:numId="7" w16cid:durableId="881016741">
    <w:abstractNumId w:val="3"/>
  </w:num>
  <w:num w:numId="8" w16cid:durableId="1168861359">
    <w:abstractNumId w:val="2"/>
  </w:num>
  <w:num w:numId="9" w16cid:durableId="589122302">
    <w:abstractNumId w:val="1"/>
  </w:num>
  <w:num w:numId="10" w16cid:durableId="1312173375">
    <w:abstractNumId w:val="0"/>
  </w:num>
  <w:num w:numId="11" w16cid:durableId="713819245">
    <w:abstractNumId w:val="9"/>
    <w:lvlOverride w:ilvl="0">
      <w:startOverride w:val="1"/>
    </w:lvlOverride>
  </w:num>
  <w:num w:numId="12" w16cid:durableId="574901356">
    <w:abstractNumId w:val="17"/>
  </w:num>
  <w:num w:numId="13" w16cid:durableId="1077285375">
    <w:abstractNumId w:val="11"/>
  </w:num>
  <w:num w:numId="14" w16cid:durableId="1435832258">
    <w:abstractNumId w:val="15"/>
  </w:num>
  <w:num w:numId="15" w16cid:durableId="345376259">
    <w:abstractNumId w:val="10"/>
  </w:num>
  <w:num w:numId="16" w16cid:durableId="1035934612">
    <w:abstractNumId w:val="12"/>
  </w:num>
  <w:num w:numId="17" w16cid:durableId="201407010">
    <w:abstractNumId w:val="14"/>
  </w:num>
  <w:num w:numId="18" w16cid:durableId="558396054">
    <w:abstractNumId w:val="13"/>
  </w:num>
  <w:num w:numId="19" w16cid:durableId="18929631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FF"/>
    <w:rsid w:val="00001E17"/>
    <w:rsid w:val="000128EE"/>
    <w:rsid w:val="00013764"/>
    <w:rsid w:val="00013C54"/>
    <w:rsid w:val="00016675"/>
    <w:rsid w:val="000223AF"/>
    <w:rsid w:val="0002658B"/>
    <w:rsid w:val="000410C1"/>
    <w:rsid w:val="000477B3"/>
    <w:rsid w:val="00052219"/>
    <w:rsid w:val="00063F68"/>
    <w:rsid w:val="00065C38"/>
    <w:rsid w:val="00082910"/>
    <w:rsid w:val="00092A0C"/>
    <w:rsid w:val="00093CD3"/>
    <w:rsid w:val="000A23CC"/>
    <w:rsid w:val="000A3BA6"/>
    <w:rsid w:val="000B198E"/>
    <w:rsid w:val="000C1A63"/>
    <w:rsid w:val="000C6EB1"/>
    <w:rsid w:val="000D5AA1"/>
    <w:rsid w:val="000E7DD3"/>
    <w:rsid w:val="000F3108"/>
    <w:rsid w:val="000F3F8C"/>
    <w:rsid w:val="00100B8D"/>
    <w:rsid w:val="0010426E"/>
    <w:rsid w:val="00116C06"/>
    <w:rsid w:val="00120575"/>
    <w:rsid w:val="00124287"/>
    <w:rsid w:val="00135E4E"/>
    <w:rsid w:val="00147C4E"/>
    <w:rsid w:val="0015066C"/>
    <w:rsid w:val="00154F6D"/>
    <w:rsid w:val="00162AF2"/>
    <w:rsid w:val="00186EA9"/>
    <w:rsid w:val="00191A87"/>
    <w:rsid w:val="001A3D2E"/>
    <w:rsid w:val="001A55E9"/>
    <w:rsid w:val="001C3698"/>
    <w:rsid w:val="001D5E60"/>
    <w:rsid w:val="001D65F1"/>
    <w:rsid w:val="001E230C"/>
    <w:rsid w:val="001E4679"/>
    <w:rsid w:val="00210EC8"/>
    <w:rsid w:val="002112FF"/>
    <w:rsid w:val="00234576"/>
    <w:rsid w:val="002351BF"/>
    <w:rsid w:val="002371D9"/>
    <w:rsid w:val="002542D6"/>
    <w:rsid w:val="002614EE"/>
    <w:rsid w:val="00263EDB"/>
    <w:rsid w:val="00271D2B"/>
    <w:rsid w:val="00294D54"/>
    <w:rsid w:val="002B0404"/>
    <w:rsid w:val="002B1AE4"/>
    <w:rsid w:val="002B459E"/>
    <w:rsid w:val="002B4CC1"/>
    <w:rsid w:val="002C3BBA"/>
    <w:rsid w:val="002C6AFC"/>
    <w:rsid w:val="002D00E4"/>
    <w:rsid w:val="002F5BAD"/>
    <w:rsid w:val="002F63BC"/>
    <w:rsid w:val="00301B4B"/>
    <w:rsid w:val="00302652"/>
    <w:rsid w:val="003165DA"/>
    <w:rsid w:val="00317B94"/>
    <w:rsid w:val="003407D0"/>
    <w:rsid w:val="003439BE"/>
    <w:rsid w:val="00352557"/>
    <w:rsid w:val="003707E4"/>
    <w:rsid w:val="003800B2"/>
    <w:rsid w:val="0038586B"/>
    <w:rsid w:val="00387B6C"/>
    <w:rsid w:val="00397F62"/>
    <w:rsid w:val="003A08B1"/>
    <w:rsid w:val="003B4ABC"/>
    <w:rsid w:val="003B6046"/>
    <w:rsid w:val="003B7136"/>
    <w:rsid w:val="003C1509"/>
    <w:rsid w:val="003C348C"/>
    <w:rsid w:val="003C7502"/>
    <w:rsid w:val="003D1948"/>
    <w:rsid w:val="003D5DDF"/>
    <w:rsid w:val="003D7B3E"/>
    <w:rsid w:val="003E76B5"/>
    <w:rsid w:val="003E79FD"/>
    <w:rsid w:val="00426DB5"/>
    <w:rsid w:val="004327DE"/>
    <w:rsid w:val="0043294B"/>
    <w:rsid w:val="00440A07"/>
    <w:rsid w:val="0044332B"/>
    <w:rsid w:val="00445461"/>
    <w:rsid w:val="00451953"/>
    <w:rsid w:val="00460994"/>
    <w:rsid w:val="00461B2B"/>
    <w:rsid w:val="00484A80"/>
    <w:rsid w:val="004913BB"/>
    <w:rsid w:val="004A7D6F"/>
    <w:rsid w:val="004C4A83"/>
    <w:rsid w:val="004D21C0"/>
    <w:rsid w:val="004F0051"/>
    <w:rsid w:val="00506683"/>
    <w:rsid w:val="0050772F"/>
    <w:rsid w:val="00524DF4"/>
    <w:rsid w:val="00525A08"/>
    <w:rsid w:val="00526CD0"/>
    <w:rsid w:val="005329D4"/>
    <w:rsid w:val="00544F7D"/>
    <w:rsid w:val="00552AA1"/>
    <w:rsid w:val="0055432E"/>
    <w:rsid w:val="00560B9F"/>
    <w:rsid w:val="005740C1"/>
    <w:rsid w:val="00575F09"/>
    <w:rsid w:val="00576B63"/>
    <w:rsid w:val="00585CD4"/>
    <w:rsid w:val="005966AA"/>
    <w:rsid w:val="005B1F79"/>
    <w:rsid w:val="005B7AE5"/>
    <w:rsid w:val="005C52D6"/>
    <w:rsid w:val="005D0711"/>
    <w:rsid w:val="005D546B"/>
    <w:rsid w:val="005E4477"/>
    <w:rsid w:val="005F1925"/>
    <w:rsid w:val="005F1E98"/>
    <w:rsid w:val="00605FCC"/>
    <w:rsid w:val="0060736B"/>
    <w:rsid w:val="00607D26"/>
    <w:rsid w:val="00611C82"/>
    <w:rsid w:val="00617BA6"/>
    <w:rsid w:val="00623DFE"/>
    <w:rsid w:val="006278FA"/>
    <w:rsid w:val="006307D1"/>
    <w:rsid w:val="006424B3"/>
    <w:rsid w:val="0065040F"/>
    <w:rsid w:val="00651661"/>
    <w:rsid w:val="00652B88"/>
    <w:rsid w:val="0065616F"/>
    <w:rsid w:val="00657572"/>
    <w:rsid w:val="0066117B"/>
    <w:rsid w:val="00663415"/>
    <w:rsid w:val="006643BA"/>
    <w:rsid w:val="00664521"/>
    <w:rsid w:val="00675F9C"/>
    <w:rsid w:val="006764FB"/>
    <w:rsid w:val="00683E28"/>
    <w:rsid w:val="00691B61"/>
    <w:rsid w:val="00692FED"/>
    <w:rsid w:val="006934C4"/>
    <w:rsid w:val="006935F6"/>
    <w:rsid w:val="00693826"/>
    <w:rsid w:val="006D2C61"/>
    <w:rsid w:val="006E6989"/>
    <w:rsid w:val="006F7001"/>
    <w:rsid w:val="007054DA"/>
    <w:rsid w:val="00706C48"/>
    <w:rsid w:val="00707241"/>
    <w:rsid w:val="00712D98"/>
    <w:rsid w:val="007215C5"/>
    <w:rsid w:val="00724A4E"/>
    <w:rsid w:val="00732413"/>
    <w:rsid w:val="007356D4"/>
    <w:rsid w:val="0074184D"/>
    <w:rsid w:val="00741B6D"/>
    <w:rsid w:val="00747DD9"/>
    <w:rsid w:val="007548D0"/>
    <w:rsid w:val="007569F8"/>
    <w:rsid w:val="0076474B"/>
    <w:rsid w:val="00764FB3"/>
    <w:rsid w:val="00780998"/>
    <w:rsid w:val="00780A85"/>
    <w:rsid w:val="00783633"/>
    <w:rsid w:val="00785B83"/>
    <w:rsid w:val="00785DBB"/>
    <w:rsid w:val="007904C0"/>
    <w:rsid w:val="00790F4F"/>
    <w:rsid w:val="00792B28"/>
    <w:rsid w:val="007A428F"/>
    <w:rsid w:val="007D32A2"/>
    <w:rsid w:val="007D6751"/>
    <w:rsid w:val="007F0406"/>
    <w:rsid w:val="007F3768"/>
    <w:rsid w:val="007F6F53"/>
    <w:rsid w:val="00820436"/>
    <w:rsid w:val="008235BC"/>
    <w:rsid w:val="008253E4"/>
    <w:rsid w:val="0082559F"/>
    <w:rsid w:val="0083621D"/>
    <w:rsid w:val="00837933"/>
    <w:rsid w:val="00840D2C"/>
    <w:rsid w:val="00840FCE"/>
    <w:rsid w:val="00850A2C"/>
    <w:rsid w:val="0085389A"/>
    <w:rsid w:val="00855D32"/>
    <w:rsid w:val="008668D8"/>
    <w:rsid w:val="00870B44"/>
    <w:rsid w:val="0087337C"/>
    <w:rsid w:val="008A39D9"/>
    <w:rsid w:val="008A7C20"/>
    <w:rsid w:val="008B21FF"/>
    <w:rsid w:val="008B50E9"/>
    <w:rsid w:val="008B636C"/>
    <w:rsid w:val="008B7C3D"/>
    <w:rsid w:val="008C03E7"/>
    <w:rsid w:val="008C1526"/>
    <w:rsid w:val="008C471D"/>
    <w:rsid w:val="008D2378"/>
    <w:rsid w:val="008D6E2E"/>
    <w:rsid w:val="008E70D8"/>
    <w:rsid w:val="008F033F"/>
    <w:rsid w:val="00902344"/>
    <w:rsid w:val="00906862"/>
    <w:rsid w:val="0091131E"/>
    <w:rsid w:val="009176BD"/>
    <w:rsid w:val="00923AC5"/>
    <w:rsid w:val="009641BB"/>
    <w:rsid w:val="00972308"/>
    <w:rsid w:val="00985AAE"/>
    <w:rsid w:val="00986FD8"/>
    <w:rsid w:val="0099087F"/>
    <w:rsid w:val="00992CD2"/>
    <w:rsid w:val="009A640A"/>
    <w:rsid w:val="009B5536"/>
    <w:rsid w:val="009C27A7"/>
    <w:rsid w:val="009C2A6C"/>
    <w:rsid w:val="009D143A"/>
    <w:rsid w:val="009D65CF"/>
    <w:rsid w:val="00A16C02"/>
    <w:rsid w:val="00A20B36"/>
    <w:rsid w:val="00A250C9"/>
    <w:rsid w:val="00A33643"/>
    <w:rsid w:val="00A33713"/>
    <w:rsid w:val="00A35AC8"/>
    <w:rsid w:val="00A37C37"/>
    <w:rsid w:val="00A45942"/>
    <w:rsid w:val="00A53970"/>
    <w:rsid w:val="00A563C2"/>
    <w:rsid w:val="00A62FBD"/>
    <w:rsid w:val="00A71A9A"/>
    <w:rsid w:val="00A74F1C"/>
    <w:rsid w:val="00A8398F"/>
    <w:rsid w:val="00A8718C"/>
    <w:rsid w:val="00A96A7F"/>
    <w:rsid w:val="00AB194D"/>
    <w:rsid w:val="00AB57C2"/>
    <w:rsid w:val="00AC6DA3"/>
    <w:rsid w:val="00AD6253"/>
    <w:rsid w:val="00AD6503"/>
    <w:rsid w:val="00AE65FB"/>
    <w:rsid w:val="00AE78DD"/>
    <w:rsid w:val="00AF6734"/>
    <w:rsid w:val="00B017B9"/>
    <w:rsid w:val="00B03F38"/>
    <w:rsid w:val="00B1119B"/>
    <w:rsid w:val="00B150FC"/>
    <w:rsid w:val="00B16878"/>
    <w:rsid w:val="00B26986"/>
    <w:rsid w:val="00B31C05"/>
    <w:rsid w:val="00B36404"/>
    <w:rsid w:val="00B470C9"/>
    <w:rsid w:val="00B50426"/>
    <w:rsid w:val="00B56493"/>
    <w:rsid w:val="00B660B4"/>
    <w:rsid w:val="00B6713C"/>
    <w:rsid w:val="00B67AC3"/>
    <w:rsid w:val="00B74312"/>
    <w:rsid w:val="00B7501D"/>
    <w:rsid w:val="00B9041B"/>
    <w:rsid w:val="00B91416"/>
    <w:rsid w:val="00B92DDA"/>
    <w:rsid w:val="00BA15E4"/>
    <w:rsid w:val="00BA3E23"/>
    <w:rsid w:val="00BA522D"/>
    <w:rsid w:val="00BB2288"/>
    <w:rsid w:val="00BB595B"/>
    <w:rsid w:val="00BC5D5C"/>
    <w:rsid w:val="00BE6126"/>
    <w:rsid w:val="00BF16CD"/>
    <w:rsid w:val="00BF1D02"/>
    <w:rsid w:val="00BF2C10"/>
    <w:rsid w:val="00BF7ED2"/>
    <w:rsid w:val="00C10330"/>
    <w:rsid w:val="00C147FE"/>
    <w:rsid w:val="00C332D9"/>
    <w:rsid w:val="00C37B33"/>
    <w:rsid w:val="00C40238"/>
    <w:rsid w:val="00C4672B"/>
    <w:rsid w:val="00C54CE0"/>
    <w:rsid w:val="00C57324"/>
    <w:rsid w:val="00C62BA5"/>
    <w:rsid w:val="00C6386D"/>
    <w:rsid w:val="00C642AC"/>
    <w:rsid w:val="00C66843"/>
    <w:rsid w:val="00C67E9D"/>
    <w:rsid w:val="00C81BCB"/>
    <w:rsid w:val="00C82654"/>
    <w:rsid w:val="00CA7819"/>
    <w:rsid w:val="00CA79CF"/>
    <w:rsid w:val="00CC1F7D"/>
    <w:rsid w:val="00CC7936"/>
    <w:rsid w:val="00CD05EA"/>
    <w:rsid w:val="00CE6017"/>
    <w:rsid w:val="00CF1058"/>
    <w:rsid w:val="00CF24EE"/>
    <w:rsid w:val="00D0110A"/>
    <w:rsid w:val="00D018DD"/>
    <w:rsid w:val="00D07142"/>
    <w:rsid w:val="00D159A9"/>
    <w:rsid w:val="00D21D92"/>
    <w:rsid w:val="00D22536"/>
    <w:rsid w:val="00D332AB"/>
    <w:rsid w:val="00D34131"/>
    <w:rsid w:val="00D36009"/>
    <w:rsid w:val="00D42DA9"/>
    <w:rsid w:val="00D4570C"/>
    <w:rsid w:val="00D55A94"/>
    <w:rsid w:val="00D5651D"/>
    <w:rsid w:val="00D619F5"/>
    <w:rsid w:val="00D67A85"/>
    <w:rsid w:val="00D74AC8"/>
    <w:rsid w:val="00D85026"/>
    <w:rsid w:val="00D91837"/>
    <w:rsid w:val="00D963C2"/>
    <w:rsid w:val="00DA070C"/>
    <w:rsid w:val="00DA292E"/>
    <w:rsid w:val="00DA415F"/>
    <w:rsid w:val="00DA4933"/>
    <w:rsid w:val="00DA6675"/>
    <w:rsid w:val="00DA7588"/>
    <w:rsid w:val="00DB2558"/>
    <w:rsid w:val="00DB47C9"/>
    <w:rsid w:val="00DB537F"/>
    <w:rsid w:val="00DC44EC"/>
    <w:rsid w:val="00DC45B2"/>
    <w:rsid w:val="00DC478E"/>
    <w:rsid w:val="00DE60C3"/>
    <w:rsid w:val="00E10D1A"/>
    <w:rsid w:val="00E13ACA"/>
    <w:rsid w:val="00E163DB"/>
    <w:rsid w:val="00E2515D"/>
    <w:rsid w:val="00E2551C"/>
    <w:rsid w:val="00E32065"/>
    <w:rsid w:val="00E32467"/>
    <w:rsid w:val="00E3485B"/>
    <w:rsid w:val="00E53316"/>
    <w:rsid w:val="00E54F41"/>
    <w:rsid w:val="00E71A79"/>
    <w:rsid w:val="00E8075C"/>
    <w:rsid w:val="00E94518"/>
    <w:rsid w:val="00E96F39"/>
    <w:rsid w:val="00EA5635"/>
    <w:rsid w:val="00EA5B6F"/>
    <w:rsid w:val="00EA7C58"/>
    <w:rsid w:val="00EB19FC"/>
    <w:rsid w:val="00EC2B96"/>
    <w:rsid w:val="00ED0225"/>
    <w:rsid w:val="00ED1D16"/>
    <w:rsid w:val="00ED21C9"/>
    <w:rsid w:val="00ED48FD"/>
    <w:rsid w:val="00EE305C"/>
    <w:rsid w:val="00EF11DC"/>
    <w:rsid w:val="00EF1235"/>
    <w:rsid w:val="00F04ED4"/>
    <w:rsid w:val="00F13418"/>
    <w:rsid w:val="00F13DBB"/>
    <w:rsid w:val="00F257D7"/>
    <w:rsid w:val="00F279A5"/>
    <w:rsid w:val="00F36E5A"/>
    <w:rsid w:val="00F37699"/>
    <w:rsid w:val="00F40EE1"/>
    <w:rsid w:val="00F4244E"/>
    <w:rsid w:val="00F52922"/>
    <w:rsid w:val="00F54D27"/>
    <w:rsid w:val="00F60702"/>
    <w:rsid w:val="00F60E0F"/>
    <w:rsid w:val="00F805C8"/>
    <w:rsid w:val="00F84D64"/>
    <w:rsid w:val="00FA290C"/>
    <w:rsid w:val="00FA5105"/>
    <w:rsid w:val="00FB4A46"/>
    <w:rsid w:val="00FB667B"/>
    <w:rsid w:val="00FE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E213A2"/>
  <w15:chartTrackingRefBased/>
  <w15:docId w15:val="{2897140F-DAF6-4F6F-B374-10488700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Ttulo1">
    <w:name w:val="heading 1"/>
    <w:basedOn w:val="Normal"/>
    <w:next w:val="Normal"/>
    <w:link w:val="Ttulo1C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line="240" w:lineRule="auto"/>
      <w:ind w:firstLine="0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4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aps/>
      <w:smallCaps w:val="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aliases w:val="No Indent"/>
    <w:uiPriority w:val="2"/>
    <w:qFormat/>
    <w:pPr>
      <w:ind w:firstLine="0"/>
    </w:pPr>
  </w:style>
  <w:style w:type="character" w:customStyle="1" w:styleId="Ttulo1Car">
    <w:name w:val="Título 1 Car"/>
    <w:basedOn w:val="Fuentedeprrafopredeter"/>
    <w:link w:val="Ttulo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2Car">
    <w:name w:val="Título 2 Car"/>
    <w:basedOn w:val="Fuentedeprrafopredeter"/>
    <w:link w:val="Ttul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tulo">
    <w:name w:val="Title"/>
    <w:basedOn w:val="Normal"/>
    <w:next w:val="Normal"/>
    <w:link w:val="TtuloC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kern w:val="24"/>
    </w:rPr>
  </w:style>
  <w:style w:type="character" w:styleId="nfasis">
    <w:name w:val="Emphasis"/>
    <w:basedOn w:val="Fuentedeprrafopredeter"/>
    <w:uiPriority w:val="20"/>
    <w:unhideWhenUsed/>
    <w:qFormat/>
    <w:rPr>
      <w:i/>
      <w:iCs/>
    </w:rPr>
  </w:style>
  <w:style w:type="character" w:customStyle="1" w:styleId="Ttulo3Car">
    <w:name w:val="Título 3 Car"/>
    <w:basedOn w:val="Fuentedeprrafopredeter"/>
    <w:link w:val="Ttulo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4Car">
    <w:name w:val="Título 4 Car"/>
    <w:basedOn w:val="Fuentedeprrafopredeter"/>
    <w:link w:val="Ttulo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tulo5Car">
    <w:name w:val="Título 5 Car"/>
    <w:basedOn w:val="Fuentedeprrafopredeter"/>
    <w:link w:val="Ttulo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/>
      <w:ind w:firstLine="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Pr>
      <w:kern w:val="24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 w:firstLine="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/>
      <w:ind w:left="360" w:firstLine="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Pr>
      <w:kern w:val="24"/>
      <w:sz w:val="16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kern w:val="24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kern w:val="24"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customStyle="1" w:styleId="FechaCar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kern w:val="24"/>
      <w:sz w:val="20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PiedepginaCar">
    <w:name w:val="Pie de página Car"/>
    <w:basedOn w:val="Fuentedeprrafopredeter"/>
    <w:link w:val="Piedepgina"/>
    <w:uiPriority w:val="99"/>
    <w:rPr>
      <w:kern w:val="24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DDDDDD" w:themeColor="accent1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connmeros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customStyle="1" w:styleId="SaludoCar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kern w:val="24"/>
    </w:rPr>
  </w:style>
  <w:style w:type="paragraph" w:customStyle="1" w:styleId="Ttulo21">
    <w:name w:val="Título 21"/>
    <w:basedOn w:val="Normal"/>
    <w:uiPriority w:val="1"/>
    <w:qFormat/>
    <w:pPr>
      <w:ind w:firstLine="0"/>
      <w:jc w:val="center"/>
    </w:p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99"/>
    <w:unhideWhenUsed/>
    <w:qFormat/>
    <w:rPr>
      <w:vertAlign w:val="superscript"/>
    </w:rPr>
  </w:style>
  <w:style w:type="table" w:customStyle="1" w:styleId="InformeAPA">
    <w:name w:val="Informe APA"/>
    <w:basedOn w:val="Tabla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ailustracin">
    <w:name w:val="Tabla/ilustración"/>
    <w:basedOn w:val="Normal"/>
    <w:uiPriority w:val="4"/>
    <w:qFormat/>
    <w:pPr>
      <w:spacing w:before="240"/>
      <w:ind w:firstLine="0"/>
      <w:contextualSpacing/>
    </w:pPr>
  </w:style>
  <w:style w:type="character" w:styleId="Hipervnculo">
    <w:name w:val="Hyperlink"/>
    <w:basedOn w:val="Fuentedeprrafopredeter"/>
    <w:uiPriority w:val="99"/>
    <w:unhideWhenUsed/>
    <w:rsid w:val="008B21FF"/>
    <w:rPr>
      <w:color w:val="0000FF"/>
      <w:u w:val="single"/>
    </w:rPr>
  </w:style>
  <w:style w:type="paragraph" w:customStyle="1" w:styleId="intro">
    <w:name w:val="intro"/>
    <w:basedOn w:val="Normal"/>
    <w:rsid w:val="007D32A2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lang w:val="es-CO"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992CD2"/>
    <w:rPr>
      <w:color w:val="605E5C"/>
      <w:shd w:val="clear" w:color="auto" w:fill="E1DFDD"/>
    </w:rPr>
  </w:style>
  <w:style w:type="character" w:customStyle="1" w:styleId="ya-q-full-text">
    <w:name w:val="ya-q-full-text"/>
    <w:basedOn w:val="Fuentedeprrafopredeter"/>
    <w:rsid w:val="00986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2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0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5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daniel.olarte01@correo.usa.edu.co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www.redipd.org/sites/default/files/2020-02/guia-orientaciones-espec%C3%ADficas-proteccion-datos-ia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sic.gov.co/sites/default/files/files/pdf/1%20RIPD%20(2019)%20RECOMENDACIONES%20GENERALES%20PARA%20EL%20TRATAMIENTO%20DE%20DATOS%20EN%20LA%20IA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worldcomplianceassociation.com/2767/articulo-el-impacto-de-la-inteligencia-artificial-en-la-proteccin-de-datos-personales.html#:~:text=La%20protecci%C3%B3n%20de%20los%20datos,de%20datos%20personales%5B1%5D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efe.com/efe/espana/efefuturo/proteccion-de-datos-en-tiempos-ia-biometria-y-algoritmos/50000905-4787087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Templates\Informe%20de%20estilo%20APA%20(6.&#170;%20edici&#243;n)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Escrito sobre ¿Qué le falta al país en materia económica para terminar de despegar este 2019?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Artículo</b:Tag>
    <b:SourceType>JournalArticle</b:SourceType>
    <b:Guid>{BFB980C5-7073-4B5B-B040-F54A07026967}</b:Guid>
    <b:Title>Título del artículo</b:Title>
    <b:Year>Año</b:Year>
    <b:JournalName>Título del diario</b:JournalName>
    <b:Pages>Páginas desde - hasta</b:Pages>
    <b:Author>
      <b:Author>
        <b:NameList>
          <b:Person>
            <b:Last>Apellidos</b:Last>
            <b:First>nombre,</b:First>
            <b:Middle>segundo</b:Middle>
          </b:Person>
        </b:NameList>
      </b:Author>
    </b:Author>
    <b:RefOrder>1</b:RefOrder>
  </b:Source>
  <b:Source>
    <b:Tag>Último</b:Tag>
    <b:SourceType>Book</b:SourceType>
    <b:Guid>{86FDC703-CF0F-48BC-92FF-994867E386B3}</b:Guid>
    <b:Title>Título del libro</b:Title>
    <b:Year>Año</b:Year>
    <b:City>Nombre de la ciudad</b:City>
    <b:Publisher>Nombre del editor</b:Publisher>
    <b:Author>
      <b:Author>
        <b:NameList>
          <b:Person>
            <b:Last>Apellidos</b:Last>
            <b:First>nombre,</b:First>
            <b:Middle>segundo</b:Middle>
          </b:Person>
        </b:NameList>
      </b:Author>
    </b:Author>
    <b:RefOrder>2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1665188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OfficeOnlineVNext</PublishTargets>
    <TimesCloned xmlns="4873beb7-5857-4685-be1f-d57550cc96cc" xsi:nil="true"/>
    <AssetStart xmlns="4873beb7-5857-4685-be1f-d57550cc96cc">2012-12-18T04:21:00+00:00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2029-01-01T08:00:00+00:00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TP103982350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872729</LocLastLocAttemptVersionLookup>
    <IsSearchable xmlns="4873beb7-5857-4685-be1f-d57550cc96cc">true</IsSearchable>
    <TemplateTemplateType xmlns="4873beb7-5857-4685-be1f-d57550cc96cc">Word Document Template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LocMarketGroupTiers2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>Complete</EditorialStatus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C39D86-0A7D-4527-A709-222AA14AA01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42BC006-40F3-4DFD-8748-62B7EC5E21A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FC49F074-30BA-4C9C-B9EE-E13520AAFA0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E08B9C9-C2AF-48C2-8178-093BD36EA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estilo APA (6.ª edición)</Template>
  <TotalTime>18</TotalTime>
  <Pages>4</Pages>
  <Words>892</Words>
  <Characters>4906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olarte</dc:creator>
  <cp:keywords/>
  <dc:description/>
  <cp:lastModifiedBy>daniel olarte</cp:lastModifiedBy>
  <cp:revision>28</cp:revision>
  <dcterms:created xsi:type="dcterms:W3CDTF">2022-05-11T02:57:00Z</dcterms:created>
  <dcterms:modified xsi:type="dcterms:W3CDTF">2022-05-11T03:15:00Z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