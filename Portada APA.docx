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1D448463" w:rsidR="005D546B" w:rsidRPr="00663415" w:rsidRDefault="000F3108" w:rsidP="00663415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2">
        <w:rPr>
          <w:rFonts w:asciiTheme="minorHAnsi" w:hAnsiTheme="minorHAnsi" w:cstheme="minorHAnsi"/>
          <w:sz w:val="48"/>
          <w:szCs w:val="48"/>
        </w:rPr>
        <w:t>COMENTARIOS LECTURA</w:t>
      </w:r>
      <w:r w:rsidR="00C642AC">
        <w:rPr>
          <w:rFonts w:asciiTheme="minorHAnsi" w:hAnsiTheme="minorHAnsi" w:cstheme="minorHAnsi"/>
          <w:sz w:val="48"/>
          <w:szCs w:val="48"/>
        </w:rPr>
        <w:t xml:space="preserve"> #2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23B113F3" w:rsidR="00EA5B6F" w:rsidRPr="00EA5B6F" w:rsidRDefault="00A16C02" w:rsidP="00A16C02">
      <w:pPr>
        <w:ind w:firstLine="0"/>
        <w:jc w:val="center"/>
      </w:pPr>
      <w:r>
        <w:t>Fundamentos Avanzados Ciber Seguridad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DCB6B83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A16C02">
        <w:rPr>
          <w:rFonts w:cstheme="minorHAnsi"/>
          <w:color w:val="222222"/>
          <w:shd w:val="clear" w:color="auto" w:fill="FFFFFF"/>
        </w:rPr>
        <w:t>Juan Carlos Galindo Piraquive</w:t>
      </w:r>
    </w:p>
    <w:p w14:paraId="349C5E0F" w14:textId="770A469E" w:rsidR="004A7D6F" w:rsidRPr="000A3BA6" w:rsidRDefault="00A16C02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0</w:t>
      </w:r>
      <w:r w:rsidR="00BB595B">
        <w:rPr>
          <w:rFonts w:cstheme="minorHAnsi"/>
          <w:color w:val="222222"/>
          <w:u w:val="single"/>
          <w:shd w:val="clear" w:color="auto" w:fill="FFFFFF"/>
        </w:rPr>
        <w:t>6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>
        <w:rPr>
          <w:rFonts w:cstheme="minorHAnsi"/>
          <w:color w:val="222222"/>
          <w:u w:val="single"/>
          <w:shd w:val="clear" w:color="auto" w:fill="FFFFFF"/>
        </w:rPr>
        <w:t>02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>
        <w:rPr>
          <w:rFonts w:cstheme="minorHAnsi"/>
          <w:color w:val="222222"/>
          <w:u w:val="single"/>
          <w:shd w:val="clear" w:color="auto" w:fill="FFFFFF"/>
        </w:rPr>
        <w:t>2</w:t>
      </w:r>
    </w:p>
    <w:p w14:paraId="6ACCEE98" w14:textId="77777777" w:rsidR="008B21FF" w:rsidRPr="000A3BA6" w:rsidRDefault="008B21FF" w:rsidP="009C27A7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sectPr w:rsidR="00001E17" w:rsidSect="003439BE"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F1E8" w14:textId="77777777" w:rsidR="007569F8" w:rsidRDefault="007569F8">
      <w:pPr>
        <w:spacing w:line="240" w:lineRule="auto"/>
      </w:pPr>
      <w:r>
        <w:separator/>
      </w:r>
    </w:p>
  </w:endnote>
  <w:endnote w:type="continuationSeparator" w:id="0">
    <w:p w14:paraId="0A51D9E0" w14:textId="77777777" w:rsidR="007569F8" w:rsidRDefault="00756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9CE5" w14:textId="77777777" w:rsidR="007569F8" w:rsidRDefault="007569F8">
      <w:pPr>
        <w:spacing w:line="240" w:lineRule="auto"/>
      </w:pPr>
      <w:r>
        <w:separator/>
      </w:r>
    </w:p>
  </w:footnote>
  <w:footnote w:type="continuationSeparator" w:id="0">
    <w:p w14:paraId="4A1EB098" w14:textId="77777777" w:rsidR="007569F8" w:rsidRDefault="00756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4B479582" w:rsidR="00A16C02" w:rsidRPr="00EA5B6F" w:rsidRDefault="00A16C02" w:rsidP="00A16C02">
    <w:pPr>
      <w:ind w:firstLine="0"/>
    </w:pPr>
    <w:r>
      <w:rPr>
        <w:rStyle w:val="Textoennegrita"/>
        <w:lang w:val="es-CO"/>
      </w:rPr>
      <w:t>COMENTARIOS DE LECTURA</w:t>
    </w:r>
    <w:r w:rsidR="000F3108">
      <w:rPr>
        <w:rStyle w:val="Textoennegrita"/>
        <w:lang w:val="es-CO"/>
      </w:rPr>
      <w:t xml:space="preserve"> #2</w:t>
    </w:r>
    <w:r>
      <w:rPr>
        <w:rStyle w:val="Textoennegrita"/>
        <w:lang w:val="es-CO"/>
      </w:rPr>
      <w:t xml:space="preserve">, </w:t>
    </w:r>
    <w:r>
      <w:t>Fundamentos Avanzados Ciber Seguridad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3764"/>
    <w:rsid w:val="00013C54"/>
    <w:rsid w:val="00016675"/>
    <w:rsid w:val="000223AF"/>
    <w:rsid w:val="0002658B"/>
    <w:rsid w:val="000410C1"/>
    <w:rsid w:val="00052219"/>
    <w:rsid w:val="000A3BA6"/>
    <w:rsid w:val="000B198E"/>
    <w:rsid w:val="000C1A63"/>
    <w:rsid w:val="000C6EB1"/>
    <w:rsid w:val="000D5AA1"/>
    <w:rsid w:val="000E7DD3"/>
    <w:rsid w:val="000F3108"/>
    <w:rsid w:val="00100B8D"/>
    <w:rsid w:val="00147C4E"/>
    <w:rsid w:val="0015066C"/>
    <w:rsid w:val="00162AF2"/>
    <w:rsid w:val="00191A87"/>
    <w:rsid w:val="001D5E60"/>
    <w:rsid w:val="001D65F1"/>
    <w:rsid w:val="001E4679"/>
    <w:rsid w:val="002371D9"/>
    <w:rsid w:val="002542D6"/>
    <w:rsid w:val="00271D2B"/>
    <w:rsid w:val="002B0404"/>
    <w:rsid w:val="002B4CC1"/>
    <w:rsid w:val="002C6AFC"/>
    <w:rsid w:val="00302652"/>
    <w:rsid w:val="00317B94"/>
    <w:rsid w:val="003407D0"/>
    <w:rsid w:val="003439BE"/>
    <w:rsid w:val="003707E4"/>
    <w:rsid w:val="003B7136"/>
    <w:rsid w:val="003C348C"/>
    <w:rsid w:val="003D5DDF"/>
    <w:rsid w:val="003E76B5"/>
    <w:rsid w:val="0043294B"/>
    <w:rsid w:val="0044332B"/>
    <w:rsid w:val="004A7D6F"/>
    <w:rsid w:val="004C4A83"/>
    <w:rsid w:val="004D21C0"/>
    <w:rsid w:val="0050772F"/>
    <w:rsid w:val="00525A08"/>
    <w:rsid w:val="005329D4"/>
    <w:rsid w:val="00544F7D"/>
    <w:rsid w:val="00552AA1"/>
    <w:rsid w:val="00560B9F"/>
    <w:rsid w:val="00576B63"/>
    <w:rsid w:val="005D546B"/>
    <w:rsid w:val="00605FCC"/>
    <w:rsid w:val="00611C82"/>
    <w:rsid w:val="00617BA6"/>
    <w:rsid w:val="00623DFE"/>
    <w:rsid w:val="006307D1"/>
    <w:rsid w:val="0065040F"/>
    <w:rsid w:val="00651661"/>
    <w:rsid w:val="00663415"/>
    <w:rsid w:val="00664521"/>
    <w:rsid w:val="00666CA9"/>
    <w:rsid w:val="00675F9C"/>
    <w:rsid w:val="00691B61"/>
    <w:rsid w:val="006935F6"/>
    <w:rsid w:val="006E6989"/>
    <w:rsid w:val="00707241"/>
    <w:rsid w:val="00712D98"/>
    <w:rsid w:val="00732413"/>
    <w:rsid w:val="00747DD9"/>
    <w:rsid w:val="007569F8"/>
    <w:rsid w:val="0076474B"/>
    <w:rsid w:val="00785B83"/>
    <w:rsid w:val="00785DBB"/>
    <w:rsid w:val="007904C0"/>
    <w:rsid w:val="00790F4F"/>
    <w:rsid w:val="007D32A2"/>
    <w:rsid w:val="008235BC"/>
    <w:rsid w:val="0082559F"/>
    <w:rsid w:val="0083621D"/>
    <w:rsid w:val="00837933"/>
    <w:rsid w:val="00840D2C"/>
    <w:rsid w:val="00850A2C"/>
    <w:rsid w:val="00870B44"/>
    <w:rsid w:val="008B21FF"/>
    <w:rsid w:val="008B636C"/>
    <w:rsid w:val="008C03E7"/>
    <w:rsid w:val="008C471D"/>
    <w:rsid w:val="008F033F"/>
    <w:rsid w:val="00906862"/>
    <w:rsid w:val="00972308"/>
    <w:rsid w:val="00985AAE"/>
    <w:rsid w:val="00986FD8"/>
    <w:rsid w:val="00992CD2"/>
    <w:rsid w:val="009A640A"/>
    <w:rsid w:val="009B5536"/>
    <w:rsid w:val="009C27A7"/>
    <w:rsid w:val="00A16C02"/>
    <w:rsid w:val="00A20B36"/>
    <w:rsid w:val="00A33713"/>
    <w:rsid w:val="00A71A9A"/>
    <w:rsid w:val="00A74F1C"/>
    <w:rsid w:val="00A96A7F"/>
    <w:rsid w:val="00AB194D"/>
    <w:rsid w:val="00AB57C2"/>
    <w:rsid w:val="00AD6253"/>
    <w:rsid w:val="00AF6734"/>
    <w:rsid w:val="00B16878"/>
    <w:rsid w:val="00B36404"/>
    <w:rsid w:val="00B470C9"/>
    <w:rsid w:val="00B50426"/>
    <w:rsid w:val="00B56493"/>
    <w:rsid w:val="00B6713C"/>
    <w:rsid w:val="00B92DDA"/>
    <w:rsid w:val="00BA15E4"/>
    <w:rsid w:val="00BA522D"/>
    <w:rsid w:val="00BB595B"/>
    <w:rsid w:val="00BC5D5C"/>
    <w:rsid w:val="00BE2392"/>
    <w:rsid w:val="00C10330"/>
    <w:rsid w:val="00C332D9"/>
    <w:rsid w:val="00C642AC"/>
    <w:rsid w:val="00C81BCB"/>
    <w:rsid w:val="00CA7819"/>
    <w:rsid w:val="00CA79CF"/>
    <w:rsid w:val="00CC1F7D"/>
    <w:rsid w:val="00CC7936"/>
    <w:rsid w:val="00D018DD"/>
    <w:rsid w:val="00D159A9"/>
    <w:rsid w:val="00D21D92"/>
    <w:rsid w:val="00D36009"/>
    <w:rsid w:val="00D42DA9"/>
    <w:rsid w:val="00D5651D"/>
    <w:rsid w:val="00D74AC8"/>
    <w:rsid w:val="00D963C2"/>
    <w:rsid w:val="00DA292E"/>
    <w:rsid w:val="00DA4933"/>
    <w:rsid w:val="00DA6675"/>
    <w:rsid w:val="00DA7588"/>
    <w:rsid w:val="00DB537F"/>
    <w:rsid w:val="00DC44EC"/>
    <w:rsid w:val="00E10D1A"/>
    <w:rsid w:val="00E94518"/>
    <w:rsid w:val="00EA5B6F"/>
    <w:rsid w:val="00EB19FC"/>
    <w:rsid w:val="00ED21C9"/>
    <w:rsid w:val="00EE305C"/>
    <w:rsid w:val="00EF11DC"/>
    <w:rsid w:val="00EF1235"/>
    <w:rsid w:val="00F13418"/>
    <w:rsid w:val="00F257D7"/>
    <w:rsid w:val="00F40EE1"/>
    <w:rsid w:val="00F4244E"/>
    <w:rsid w:val="00F54D27"/>
    <w:rsid w:val="00F60E0F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3</cp:revision>
  <dcterms:created xsi:type="dcterms:W3CDTF">2022-02-07T03:59:00Z</dcterms:created>
  <dcterms:modified xsi:type="dcterms:W3CDTF">2022-02-07T04:00:00Z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